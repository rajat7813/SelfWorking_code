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BBAFF6" w14:textId="0E772CE0" w:rsidR="00CB26B0" w:rsidRPr="00CB26B0" w:rsidRDefault="000C22D5" w:rsidP="00CB26B0">
      <w:pPr>
        <w:rPr>
          <w:color w:val="0000FF"/>
          <w:lang w:val="en-US"/>
        </w:rPr>
      </w:pPr>
      <w:r>
        <w:rPr>
          <w:noProof/>
          <w:color w:val="0000FF"/>
          <w:lang w:val="en-US" w:eastAsia="en-US"/>
        </w:rPr>
        <mc:AlternateContent>
          <mc:Choice Requires="wps">
            <w:drawing>
              <wp:anchor distT="0" distB="0" distL="114300" distR="114300" simplePos="0" relativeHeight="251657728" behindDoc="0" locked="0" layoutInCell="1" allowOverlap="1" wp14:anchorId="78BBB046" wp14:editId="138EB0C7">
                <wp:simplePos x="0" y="0"/>
                <wp:positionH relativeFrom="column">
                  <wp:posOffset>10795</wp:posOffset>
                </wp:positionH>
                <wp:positionV relativeFrom="paragraph">
                  <wp:posOffset>-515620</wp:posOffset>
                </wp:positionV>
                <wp:extent cx="3263900" cy="409575"/>
                <wp:effectExtent l="0" t="0" r="0" b="9525"/>
                <wp:wrapNone/>
                <wp:docPr id="2"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409575"/>
                        </a:xfrm>
                        <a:prstGeom prst="rect">
                          <a:avLst/>
                        </a:prstGeom>
                        <a:gradFill rotWithShape="1">
                          <a:gsLst>
                            <a:gs pos="0">
                              <a:srgbClr val="FFCC99"/>
                            </a:gs>
                            <a:gs pos="100000">
                              <a:srgbClr val="FFFF99"/>
                            </a:gs>
                          </a:gsLst>
                          <a:lin ang="27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BBB052" w14:textId="77777777" w:rsidR="00CB26B0" w:rsidRPr="00CB26B0" w:rsidRDefault="00CB26B0" w:rsidP="00CB26B0">
                            <w:pPr>
                              <w:jc w:val="center"/>
                              <w:rPr>
                                <w:rFonts w:ascii="Tahoma" w:hAnsi="Tahoma" w:cs="Tahoma"/>
                                <w:color w:val="FFFFFF"/>
                                <w:sz w:val="48"/>
                                <w:szCs w:val="48"/>
                                <w:lang w:val="en-US"/>
                              </w:rPr>
                            </w:pPr>
                            <w:r w:rsidRPr="00CB26B0">
                              <w:rPr>
                                <w:rFonts w:ascii="Tahoma" w:hAnsi="Tahoma" w:cs="Tahoma"/>
                                <w:color w:val="FFFFFF"/>
                                <w:sz w:val="48"/>
                                <w:szCs w:val="48"/>
                                <w:lang w:val="en-US"/>
                              </w:rPr>
                              <w:t>Overseas Insurance Medical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BB046" id="_x0000_t202" coordsize="21600,21600" o:spt="202" path="m,l,21600r21600,l21600,xe">
                <v:stroke joinstyle="miter"/>
                <v:path gradientshapeok="t" o:connecttype="rect"/>
              </v:shapetype>
              <v:shape id="Text Box 178" o:spid="_x0000_s1026" type="#_x0000_t202" style="position:absolute;margin-left:.85pt;margin-top:-40.6pt;width:257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" fillcolor="#fc9" stroked="f">
                <v:fill color2="#ff9" rotate="t" angle="45" focus="100%" type="gradient"/>
                <v:textbox>
                  <w:txbxContent>
                    <w:p w14:paraId="78BBB052" w14:textId="77777777" w:rsidR="00CB26B0" w:rsidRPr="00CB26B0" w:rsidRDefault="00CB26B0" w:rsidP="00CB26B0">
                      <w:pPr>
                        <w:jc w:val="center"/>
                        <w:rPr>
                          <w:rFonts w:ascii="Tahoma" w:hAnsi="Tahoma" w:cs="Tahoma"/>
                          <w:color w:val="FFFFFF"/>
                          <w:sz w:val="48"/>
                          <w:szCs w:val="48"/>
                          <w:lang w:val="en-US"/>
                        </w:rPr>
                      </w:pPr>
                      <w:r w:rsidRPr="00CB26B0">
                        <w:rPr>
                          <w:rFonts w:ascii="Tahoma" w:hAnsi="Tahoma" w:cs="Tahoma"/>
                          <w:color w:val="FFFFFF"/>
                          <w:sz w:val="48"/>
                          <w:szCs w:val="48"/>
                          <w:lang w:val="en-US"/>
                        </w:rPr>
                        <w:t>Overseas Insurance Medical Form</w:t>
                      </w:r>
                    </w:p>
                  </w:txbxContent>
                </v:textbox>
              </v:shape>
            </w:pict>
          </mc:Fallback>
        </mc:AlternateContent>
      </w:r>
    </w:p>
    <w:p w14:paraId="78BBAFF7" w14:textId="77777777" w:rsidR="00CB26B0" w:rsidRPr="005813B1" w:rsidRDefault="00CB26B0" w:rsidP="00CB26B0">
      <w:pPr>
        <w:autoSpaceDE w:val="0"/>
        <w:autoSpaceDN w:val="0"/>
        <w:adjustRightInd w:val="0"/>
        <w:spacing w:line="240" w:lineRule="atLeast"/>
        <w:ind w:hanging="720"/>
        <w:rPr>
          <w:rFonts w:ascii="Arial" w:hAnsi="Arial" w:cs="Arial"/>
          <w:b/>
          <w:sz w:val="24"/>
          <w:szCs w:val="24"/>
        </w:rPr>
      </w:pPr>
      <w:r w:rsidRPr="005813B1">
        <w:rPr>
          <w:rFonts w:ascii="Arial" w:hAnsi="Arial" w:cs="Arial"/>
          <w:b/>
          <w:sz w:val="24"/>
          <w:szCs w:val="24"/>
        </w:rPr>
        <w:t>Kindly do the following overseas insurance:</w:t>
      </w:r>
    </w:p>
    <w:p w14:paraId="78BBAFF8" w14:textId="77777777" w:rsidR="00CB26B0" w:rsidRPr="005813B1" w:rsidRDefault="00CB26B0" w:rsidP="00CB26B0">
      <w:pPr>
        <w:autoSpaceDE w:val="0"/>
        <w:autoSpaceDN w:val="0"/>
        <w:adjustRightInd w:val="0"/>
        <w:spacing w:line="240" w:lineRule="atLeast"/>
        <w:rPr>
          <w:rFonts w:ascii="Arial" w:hAnsi="Arial" w:cs="Arial"/>
          <w:b/>
          <w:sz w:val="24"/>
          <w:szCs w:val="24"/>
        </w:rPr>
      </w:pPr>
    </w:p>
    <w:p w14:paraId="78BBAFF9" w14:textId="77777777" w:rsidR="00CB26B0" w:rsidRPr="005813B1" w:rsidRDefault="00CB26B0" w:rsidP="00CB26B0">
      <w:pP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Personal &amp; Employment Details</w:t>
      </w:r>
    </w:p>
    <w:p w14:paraId="78BBAFFA" w14:textId="77777777" w:rsidR="00CB26B0" w:rsidRPr="005813B1" w:rsidRDefault="00CB26B0" w:rsidP="00CB26B0">
      <w:pPr>
        <w:autoSpaceDE w:val="0"/>
        <w:autoSpaceDN w:val="0"/>
        <w:adjustRightInd w:val="0"/>
        <w:spacing w:line="240" w:lineRule="atLeast"/>
        <w:rPr>
          <w:rFonts w:ascii="Arial" w:hAnsi="Arial" w:cs="Arial"/>
          <w:b/>
          <w:color w:val="333399"/>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4"/>
        <w:gridCol w:w="2401"/>
        <w:gridCol w:w="1123"/>
        <w:gridCol w:w="2571"/>
      </w:tblGrid>
      <w:tr w:rsidR="00CB26B0" w:rsidRPr="005813B1" w14:paraId="78BBAFFD" w14:textId="77777777">
        <w:trPr>
          <w:trHeight w:val="408"/>
        </w:trPr>
        <w:tc>
          <w:tcPr>
            <w:tcW w:w="2544" w:type="dxa"/>
            <w:shd w:val="clear" w:color="auto" w:fill="C0C0C0"/>
          </w:tcPr>
          <w:p w14:paraId="78BBAFFB" w14:textId="77777777" w:rsidR="00CB26B0" w:rsidRPr="005813B1" w:rsidRDefault="00CB26B0" w:rsidP="007D4877">
            <w:pPr>
              <w:autoSpaceDE w:val="0"/>
              <w:autoSpaceDN w:val="0"/>
              <w:adjustRightInd w:val="0"/>
              <w:spacing w:line="240" w:lineRule="atLeast"/>
              <w:rPr>
                <w:rFonts w:ascii="Arial" w:hAnsi="Arial" w:cs="Arial"/>
                <w:b/>
                <w:color w:val="333399"/>
                <w:sz w:val="24"/>
                <w:szCs w:val="24"/>
              </w:rPr>
            </w:pPr>
            <w:r w:rsidRPr="005813B1">
              <w:rPr>
                <w:rFonts w:ascii="Arial" w:hAnsi="Arial" w:cs="Arial"/>
                <w:b/>
                <w:color w:val="333399"/>
                <w:sz w:val="24"/>
                <w:szCs w:val="24"/>
              </w:rPr>
              <w:t>Name as in passport</w:t>
            </w:r>
          </w:p>
        </w:tc>
        <w:tc>
          <w:tcPr>
            <w:tcW w:w="5999" w:type="dxa"/>
            <w:gridSpan w:val="3"/>
          </w:tcPr>
          <w:p w14:paraId="78BBAFFC" w14:textId="61C778EB" w:rsidR="00CB26B0" w:rsidRPr="005813B1" w:rsidRDefault="00F111B8" w:rsidP="007D4877">
            <w:pPr>
              <w:autoSpaceDE w:val="0"/>
              <w:autoSpaceDN w:val="0"/>
              <w:adjustRightInd w:val="0"/>
              <w:spacing w:line="240" w:lineRule="atLeast"/>
              <w:rPr>
                <w:rFonts w:ascii="Arial" w:hAnsi="Arial" w:cs="Arial"/>
                <w:b/>
                <w:color w:val="333399"/>
                <w:sz w:val="24"/>
                <w:szCs w:val="24"/>
              </w:rPr>
            </w:pPr>
            <w:r>
              <w:rPr>
                <w:rFonts w:ascii="Arial" w:hAnsi="Arial" w:cs="Arial"/>
                <w:b/>
                <w:color w:val="333399"/>
                <w:sz w:val="24"/>
                <w:szCs w:val="24"/>
              </w:rPr>
              <w:t>RAJAT ARORA</w:t>
            </w:r>
          </w:p>
        </w:tc>
      </w:tr>
      <w:tr w:rsidR="00CB26B0" w:rsidRPr="005813B1" w14:paraId="78BBB000" w14:textId="77777777">
        <w:trPr>
          <w:cantSplit/>
          <w:trHeight w:val="293"/>
        </w:trPr>
        <w:tc>
          <w:tcPr>
            <w:tcW w:w="2544" w:type="dxa"/>
            <w:shd w:val="clear" w:color="auto" w:fill="C0C0C0"/>
          </w:tcPr>
          <w:p w14:paraId="78BBAFFE" w14:textId="77777777" w:rsidR="00CB26B0" w:rsidRPr="005813B1" w:rsidRDefault="00CB26B0" w:rsidP="007D4877">
            <w:pP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Employment ID</w:t>
            </w:r>
          </w:p>
        </w:tc>
        <w:tc>
          <w:tcPr>
            <w:tcW w:w="5999" w:type="dxa"/>
            <w:gridSpan w:val="3"/>
          </w:tcPr>
          <w:p w14:paraId="78BBAFFF" w14:textId="5CE760B6" w:rsidR="00CB26B0" w:rsidRPr="005813B1" w:rsidRDefault="00F111B8" w:rsidP="007D4877">
            <w:pPr>
              <w:autoSpaceDE w:val="0"/>
              <w:autoSpaceDN w:val="0"/>
              <w:adjustRightInd w:val="0"/>
              <w:spacing w:line="240" w:lineRule="atLeast"/>
              <w:rPr>
                <w:rFonts w:ascii="Arial" w:hAnsi="Arial" w:cs="Arial"/>
                <w:b/>
                <w:sz w:val="24"/>
                <w:szCs w:val="24"/>
              </w:rPr>
            </w:pPr>
            <w:r>
              <w:rPr>
                <w:rFonts w:ascii="Arial" w:hAnsi="Arial" w:cs="Arial"/>
                <w:b/>
                <w:sz w:val="24"/>
                <w:szCs w:val="24"/>
              </w:rPr>
              <w:t>681432</w:t>
            </w:r>
          </w:p>
        </w:tc>
      </w:tr>
      <w:tr w:rsidR="00CB26B0" w:rsidRPr="005813B1" w14:paraId="78BBB003" w14:textId="77777777">
        <w:trPr>
          <w:cantSplit/>
          <w:trHeight w:val="280"/>
        </w:trPr>
        <w:tc>
          <w:tcPr>
            <w:tcW w:w="2544" w:type="dxa"/>
            <w:vMerge w:val="restart"/>
            <w:shd w:val="clear" w:color="auto" w:fill="C0C0C0"/>
          </w:tcPr>
          <w:p w14:paraId="78BBB001" w14:textId="77777777" w:rsidR="00CB26B0" w:rsidRPr="005813B1" w:rsidRDefault="00CB26B0" w:rsidP="007D4877">
            <w:pP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Local Residential Address</w:t>
            </w:r>
          </w:p>
        </w:tc>
        <w:tc>
          <w:tcPr>
            <w:tcW w:w="5999" w:type="dxa"/>
            <w:gridSpan w:val="3"/>
          </w:tcPr>
          <w:p w14:paraId="78BBB002" w14:textId="16B03C6F" w:rsidR="00CB26B0" w:rsidRPr="005813B1" w:rsidRDefault="00F111B8" w:rsidP="00F111B8">
            <w:pPr>
              <w:autoSpaceDE w:val="0"/>
              <w:autoSpaceDN w:val="0"/>
              <w:adjustRightInd w:val="0"/>
              <w:spacing w:line="240" w:lineRule="atLeast"/>
              <w:rPr>
                <w:rFonts w:ascii="Arial" w:hAnsi="Arial" w:cs="Arial"/>
                <w:b/>
                <w:sz w:val="24"/>
                <w:szCs w:val="24"/>
              </w:rPr>
            </w:pPr>
            <w:r>
              <w:rPr>
                <w:rFonts w:ascii="Arial" w:hAnsi="Arial" w:cs="Arial"/>
                <w:b/>
                <w:sz w:val="24"/>
                <w:szCs w:val="24"/>
              </w:rPr>
              <w:t xml:space="preserve">CA-34D, Block-CA, </w:t>
            </w:r>
            <w:proofErr w:type="spellStart"/>
            <w:r>
              <w:rPr>
                <w:rFonts w:ascii="Arial" w:hAnsi="Arial" w:cs="Arial"/>
                <w:b/>
                <w:sz w:val="24"/>
                <w:szCs w:val="24"/>
              </w:rPr>
              <w:t>Janta</w:t>
            </w:r>
            <w:proofErr w:type="spellEnd"/>
            <w:r>
              <w:rPr>
                <w:rFonts w:ascii="Arial" w:hAnsi="Arial" w:cs="Arial"/>
                <w:b/>
                <w:sz w:val="24"/>
                <w:szCs w:val="24"/>
              </w:rPr>
              <w:t xml:space="preserve"> Flats</w:t>
            </w:r>
          </w:p>
        </w:tc>
      </w:tr>
      <w:tr w:rsidR="00CB26B0" w:rsidRPr="005813B1" w14:paraId="78BBB006" w14:textId="77777777">
        <w:trPr>
          <w:cantSplit/>
          <w:trHeight w:val="201"/>
        </w:trPr>
        <w:tc>
          <w:tcPr>
            <w:tcW w:w="2544" w:type="dxa"/>
            <w:vMerge/>
            <w:shd w:val="clear" w:color="auto" w:fill="C0C0C0"/>
          </w:tcPr>
          <w:p w14:paraId="78BBB004" w14:textId="77777777" w:rsidR="00CB26B0" w:rsidRPr="005813B1" w:rsidRDefault="00CB26B0" w:rsidP="007D4877">
            <w:pPr>
              <w:autoSpaceDE w:val="0"/>
              <w:autoSpaceDN w:val="0"/>
              <w:adjustRightInd w:val="0"/>
              <w:spacing w:line="240" w:lineRule="atLeast"/>
              <w:rPr>
                <w:rFonts w:ascii="Arial" w:hAnsi="Arial" w:cs="Arial"/>
                <w:b/>
                <w:sz w:val="24"/>
                <w:szCs w:val="24"/>
              </w:rPr>
            </w:pPr>
          </w:p>
        </w:tc>
        <w:tc>
          <w:tcPr>
            <w:tcW w:w="5999" w:type="dxa"/>
            <w:gridSpan w:val="3"/>
          </w:tcPr>
          <w:p w14:paraId="78BBB005" w14:textId="548E0F63" w:rsidR="00CB26B0" w:rsidRPr="005813B1" w:rsidRDefault="00F111B8" w:rsidP="00F111B8">
            <w:pPr>
              <w:autoSpaceDE w:val="0"/>
              <w:autoSpaceDN w:val="0"/>
              <w:adjustRightInd w:val="0"/>
              <w:spacing w:line="240" w:lineRule="atLeast"/>
              <w:rPr>
                <w:rFonts w:ascii="Arial" w:hAnsi="Arial" w:cs="Arial"/>
                <w:b/>
                <w:sz w:val="24"/>
                <w:szCs w:val="24"/>
              </w:rPr>
            </w:pPr>
            <w:r>
              <w:rPr>
                <w:rFonts w:ascii="Arial" w:hAnsi="Arial" w:cs="Arial"/>
                <w:b/>
                <w:sz w:val="24"/>
                <w:szCs w:val="24"/>
              </w:rPr>
              <w:t xml:space="preserve">Hari </w:t>
            </w:r>
            <w:proofErr w:type="spellStart"/>
            <w:r>
              <w:rPr>
                <w:rFonts w:ascii="Arial" w:hAnsi="Arial" w:cs="Arial"/>
                <w:b/>
                <w:sz w:val="24"/>
                <w:szCs w:val="24"/>
              </w:rPr>
              <w:t>Nagar,Delhi</w:t>
            </w:r>
            <w:proofErr w:type="spellEnd"/>
          </w:p>
        </w:tc>
      </w:tr>
      <w:tr w:rsidR="006C1C1D" w:rsidRPr="005813B1" w14:paraId="78BBB00B" w14:textId="77777777" w:rsidTr="00F111B8">
        <w:trPr>
          <w:trHeight w:val="408"/>
        </w:trPr>
        <w:tc>
          <w:tcPr>
            <w:tcW w:w="2544" w:type="dxa"/>
            <w:shd w:val="clear" w:color="auto" w:fill="C0C0C0"/>
          </w:tcPr>
          <w:p w14:paraId="78BBB007" w14:textId="77777777" w:rsidR="006C1C1D" w:rsidRPr="005813B1" w:rsidRDefault="006C1C1D" w:rsidP="007D4877">
            <w:pP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Pin Code</w:t>
            </w:r>
          </w:p>
        </w:tc>
        <w:tc>
          <w:tcPr>
            <w:tcW w:w="2401" w:type="dxa"/>
          </w:tcPr>
          <w:p w14:paraId="78BBB008" w14:textId="1E958B15" w:rsidR="006C1C1D" w:rsidRPr="005813B1" w:rsidRDefault="00F111B8" w:rsidP="00F111B8">
            <w:pPr>
              <w:autoSpaceDE w:val="0"/>
              <w:autoSpaceDN w:val="0"/>
              <w:adjustRightInd w:val="0"/>
              <w:spacing w:line="240" w:lineRule="atLeast"/>
              <w:rPr>
                <w:rFonts w:ascii="Arial" w:hAnsi="Arial" w:cs="Arial"/>
                <w:b/>
                <w:sz w:val="24"/>
                <w:szCs w:val="24"/>
              </w:rPr>
            </w:pPr>
            <w:r>
              <w:rPr>
                <w:rFonts w:ascii="Arial" w:hAnsi="Arial" w:cs="Arial"/>
                <w:b/>
                <w:sz w:val="24"/>
                <w:szCs w:val="24"/>
              </w:rPr>
              <w:t>110064</w:t>
            </w:r>
          </w:p>
        </w:tc>
        <w:tc>
          <w:tcPr>
            <w:tcW w:w="1027" w:type="dxa"/>
            <w:shd w:val="clear" w:color="auto" w:fill="C0C0C0"/>
          </w:tcPr>
          <w:p w14:paraId="78BBB009" w14:textId="77777777" w:rsidR="006C1C1D" w:rsidRPr="005813B1" w:rsidRDefault="006C1C1D" w:rsidP="007D4877">
            <w:pPr>
              <w:autoSpaceDE w:val="0"/>
              <w:autoSpaceDN w:val="0"/>
              <w:adjustRightInd w:val="0"/>
              <w:spacing w:line="240" w:lineRule="atLeast"/>
              <w:rPr>
                <w:rFonts w:ascii="Arial" w:hAnsi="Arial" w:cs="Arial"/>
                <w:b/>
                <w:sz w:val="24"/>
                <w:szCs w:val="24"/>
              </w:rPr>
            </w:pPr>
          </w:p>
        </w:tc>
        <w:tc>
          <w:tcPr>
            <w:tcW w:w="2571" w:type="dxa"/>
          </w:tcPr>
          <w:p w14:paraId="78BBB00A" w14:textId="77777777" w:rsidR="006C1C1D" w:rsidRPr="005813B1" w:rsidRDefault="006C1C1D" w:rsidP="007D4877">
            <w:pPr>
              <w:autoSpaceDE w:val="0"/>
              <w:autoSpaceDN w:val="0"/>
              <w:adjustRightInd w:val="0"/>
              <w:spacing w:line="240" w:lineRule="atLeast"/>
              <w:rPr>
                <w:rFonts w:ascii="Arial" w:hAnsi="Arial" w:cs="Arial"/>
                <w:b/>
                <w:sz w:val="24"/>
                <w:szCs w:val="24"/>
              </w:rPr>
            </w:pPr>
          </w:p>
        </w:tc>
      </w:tr>
      <w:tr w:rsidR="00CB26B0" w:rsidRPr="005813B1" w14:paraId="78BBB010" w14:textId="77777777" w:rsidTr="00F111B8">
        <w:trPr>
          <w:trHeight w:val="408"/>
        </w:trPr>
        <w:tc>
          <w:tcPr>
            <w:tcW w:w="2544" w:type="dxa"/>
            <w:shd w:val="clear" w:color="auto" w:fill="C0C0C0"/>
          </w:tcPr>
          <w:p w14:paraId="78BBB00C" w14:textId="77777777" w:rsidR="00CB26B0" w:rsidRPr="005813B1" w:rsidRDefault="00CB26B0" w:rsidP="007D4877">
            <w:pP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Telephone Number</w:t>
            </w:r>
          </w:p>
        </w:tc>
        <w:tc>
          <w:tcPr>
            <w:tcW w:w="2401" w:type="dxa"/>
          </w:tcPr>
          <w:p w14:paraId="78BBB00D" w14:textId="770EBA83" w:rsidR="00CB26B0" w:rsidRPr="005813B1" w:rsidRDefault="00F111B8" w:rsidP="007D4877">
            <w:pPr>
              <w:autoSpaceDE w:val="0"/>
              <w:autoSpaceDN w:val="0"/>
              <w:adjustRightInd w:val="0"/>
              <w:spacing w:line="240" w:lineRule="atLeast"/>
              <w:rPr>
                <w:rFonts w:ascii="Arial" w:hAnsi="Arial" w:cs="Arial"/>
                <w:b/>
                <w:sz w:val="24"/>
                <w:szCs w:val="24"/>
              </w:rPr>
            </w:pPr>
            <w:r>
              <w:rPr>
                <w:rFonts w:ascii="Arial" w:hAnsi="Arial" w:cs="Arial"/>
                <w:b/>
                <w:sz w:val="24"/>
                <w:szCs w:val="24"/>
              </w:rPr>
              <w:t>011-41251508</w:t>
            </w:r>
          </w:p>
        </w:tc>
        <w:tc>
          <w:tcPr>
            <w:tcW w:w="1027" w:type="dxa"/>
            <w:shd w:val="clear" w:color="auto" w:fill="C0C0C0"/>
          </w:tcPr>
          <w:p w14:paraId="78BBB00E" w14:textId="77777777" w:rsidR="00CB26B0" w:rsidRPr="005813B1" w:rsidRDefault="00CB26B0" w:rsidP="007D4877">
            <w:pP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Mobile Number</w:t>
            </w:r>
          </w:p>
        </w:tc>
        <w:tc>
          <w:tcPr>
            <w:tcW w:w="2571" w:type="dxa"/>
          </w:tcPr>
          <w:p w14:paraId="78BBB00F" w14:textId="644CB6F8" w:rsidR="00CB26B0" w:rsidRPr="005813B1" w:rsidRDefault="00F111B8" w:rsidP="007D4877">
            <w:pPr>
              <w:autoSpaceDE w:val="0"/>
              <w:autoSpaceDN w:val="0"/>
              <w:adjustRightInd w:val="0"/>
              <w:spacing w:line="240" w:lineRule="atLeast"/>
              <w:rPr>
                <w:rFonts w:ascii="Arial" w:hAnsi="Arial" w:cs="Arial"/>
                <w:b/>
                <w:sz w:val="24"/>
                <w:szCs w:val="24"/>
              </w:rPr>
            </w:pPr>
            <w:r>
              <w:rPr>
                <w:rFonts w:ascii="Arial" w:hAnsi="Arial" w:cs="Arial"/>
                <w:b/>
                <w:sz w:val="24"/>
                <w:szCs w:val="24"/>
              </w:rPr>
              <w:t>8800930263</w:t>
            </w:r>
          </w:p>
        </w:tc>
      </w:tr>
      <w:tr w:rsidR="00CB26B0" w:rsidRPr="005813B1" w14:paraId="78BBB013" w14:textId="77777777">
        <w:trPr>
          <w:trHeight w:val="280"/>
        </w:trPr>
        <w:tc>
          <w:tcPr>
            <w:tcW w:w="2544" w:type="dxa"/>
            <w:shd w:val="clear" w:color="auto" w:fill="C0C0C0"/>
          </w:tcPr>
          <w:p w14:paraId="78BBB011" w14:textId="77777777" w:rsidR="00CB26B0" w:rsidRPr="005813B1" w:rsidRDefault="00CB26B0" w:rsidP="007D4877">
            <w:pP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Date of Birth</w:t>
            </w:r>
          </w:p>
        </w:tc>
        <w:tc>
          <w:tcPr>
            <w:tcW w:w="5999" w:type="dxa"/>
            <w:gridSpan w:val="3"/>
          </w:tcPr>
          <w:p w14:paraId="78BBB012" w14:textId="4F55E0DE" w:rsidR="00CB26B0" w:rsidRPr="005813B1" w:rsidRDefault="00F111B8" w:rsidP="007D4877">
            <w:pPr>
              <w:autoSpaceDE w:val="0"/>
              <w:autoSpaceDN w:val="0"/>
              <w:adjustRightInd w:val="0"/>
              <w:spacing w:line="240" w:lineRule="atLeast"/>
              <w:rPr>
                <w:rFonts w:ascii="Arial" w:hAnsi="Arial" w:cs="Arial"/>
                <w:b/>
                <w:sz w:val="24"/>
                <w:szCs w:val="24"/>
              </w:rPr>
            </w:pPr>
            <w:r>
              <w:rPr>
                <w:rFonts w:ascii="Arial" w:hAnsi="Arial" w:cs="Arial"/>
                <w:b/>
                <w:sz w:val="24"/>
                <w:szCs w:val="24"/>
              </w:rPr>
              <w:t>02/04/1994</w:t>
            </w:r>
          </w:p>
        </w:tc>
      </w:tr>
      <w:tr w:rsidR="00CB26B0" w:rsidRPr="005813B1" w14:paraId="78BBB018" w14:textId="77777777" w:rsidTr="00F111B8">
        <w:trPr>
          <w:trHeight w:val="444"/>
        </w:trPr>
        <w:tc>
          <w:tcPr>
            <w:tcW w:w="2544" w:type="dxa"/>
            <w:shd w:val="clear" w:color="auto" w:fill="C0C0C0"/>
          </w:tcPr>
          <w:p w14:paraId="78BBB014" w14:textId="77777777" w:rsidR="00CB26B0" w:rsidRPr="005813B1" w:rsidRDefault="00CB26B0" w:rsidP="007D4877">
            <w:pP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Designation</w:t>
            </w:r>
          </w:p>
        </w:tc>
        <w:tc>
          <w:tcPr>
            <w:tcW w:w="2401" w:type="dxa"/>
          </w:tcPr>
          <w:p w14:paraId="78BBB015" w14:textId="03F07B4B" w:rsidR="00CB26B0" w:rsidRPr="005813B1" w:rsidRDefault="00F111B8" w:rsidP="007D4877">
            <w:pPr>
              <w:autoSpaceDE w:val="0"/>
              <w:autoSpaceDN w:val="0"/>
              <w:adjustRightInd w:val="0"/>
              <w:spacing w:line="240" w:lineRule="atLeast"/>
              <w:rPr>
                <w:rFonts w:ascii="Arial" w:hAnsi="Arial" w:cs="Arial"/>
                <w:b/>
                <w:sz w:val="24"/>
                <w:szCs w:val="24"/>
              </w:rPr>
            </w:pPr>
            <w:r w:rsidRPr="00F111B8">
              <w:rPr>
                <w:rFonts w:ascii="Arial" w:hAnsi="Arial" w:cs="Arial"/>
                <w:b/>
                <w:sz w:val="24"/>
                <w:szCs w:val="24"/>
              </w:rPr>
              <w:t>Software Engineer</w:t>
            </w:r>
          </w:p>
        </w:tc>
        <w:tc>
          <w:tcPr>
            <w:tcW w:w="1027" w:type="dxa"/>
            <w:shd w:val="clear" w:color="auto" w:fill="C0C0C0"/>
          </w:tcPr>
          <w:p w14:paraId="78BBB016" w14:textId="77777777" w:rsidR="00CB26B0" w:rsidRPr="005813B1" w:rsidRDefault="00CB26B0" w:rsidP="007D4877">
            <w:pPr>
              <w:autoSpaceDE w:val="0"/>
              <w:autoSpaceDN w:val="0"/>
              <w:adjustRightInd w:val="0"/>
              <w:spacing w:line="240" w:lineRule="atLeast"/>
              <w:rPr>
                <w:rFonts w:ascii="Arial" w:hAnsi="Arial" w:cs="Arial"/>
                <w:b/>
                <w:color w:val="333399"/>
                <w:sz w:val="24"/>
                <w:szCs w:val="24"/>
              </w:rPr>
            </w:pPr>
            <w:r w:rsidRPr="005813B1">
              <w:rPr>
                <w:rFonts w:ascii="Arial" w:hAnsi="Arial" w:cs="Arial"/>
                <w:b/>
                <w:color w:val="333399"/>
                <w:sz w:val="24"/>
                <w:szCs w:val="24"/>
              </w:rPr>
              <w:t>Grade / Band</w:t>
            </w:r>
          </w:p>
        </w:tc>
        <w:tc>
          <w:tcPr>
            <w:tcW w:w="2571" w:type="dxa"/>
          </w:tcPr>
          <w:p w14:paraId="78BBB017" w14:textId="77777777" w:rsidR="00CB26B0" w:rsidRPr="005813B1" w:rsidRDefault="00CB26B0" w:rsidP="007D4877">
            <w:pPr>
              <w:autoSpaceDE w:val="0"/>
              <w:autoSpaceDN w:val="0"/>
              <w:adjustRightInd w:val="0"/>
              <w:spacing w:line="240" w:lineRule="atLeast"/>
              <w:rPr>
                <w:rFonts w:ascii="Arial" w:hAnsi="Arial" w:cs="Arial"/>
                <w:b/>
                <w:sz w:val="24"/>
                <w:szCs w:val="24"/>
              </w:rPr>
            </w:pPr>
          </w:p>
        </w:tc>
      </w:tr>
      <w:tr w:rsidR="00CB26B0" w:rsidRPr="005813B1" w14:paraId="78BBB01B" w14:textId="77777777">
        <w:trPr>
          <w:trHeight w:val="293"/>
        </w:trPr>
        <w:tc>
          <w:tcPr>
            <w:tcW w:w="2544" w:type="dxa"/>
            <w:shd w:val="clear" w:color="auto" w:fill="C0C0C0"/>
          </w:tcPr>
          <w:p w14:paraId="78BBB019" w14:textId="77777777" w:rsidR="00CB26B0" w:rsidRPr="005813B1" w:rsidRDefault="00CB26B0" w:rsidP="007D4877">
            <w:pP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Project Name</w:t>
            </w:r>
          </w:p>
        </w:tc>
        <w:tc>
          <w:tcPr>
            <w:tcW w:w="5999" w:type="dxa"/>
            <w:gridSpan w:val="3"/>
          </w:tcPr>
          <w:p w14:paraId="78BBB01A" w14:textId="1DC6B34A" w:rsidR="00CB26B0" w:rsidRPr="005813B1" w:rsidRDefault="00F111B8" w:rsidP="007D4877">
            <w:pPr>
              <w:autoSpaceDE w:val="0"/>
              <w:autoSpaceDN w:val="0"/>
              <w:adjustRightInd w:val="0"/>
              <w:spacing w:line="240" w:lineRule="atLeast"/>
              <w:rPr>
                <w:rFonts w:ascii="Arial" w:hAnsi="Arial" w:cs="Arial"/>
                <w:b/>
                <w:sz w:val="24"/>
                <w:szCs w:val="24"/>
              </w:rPr>
            </w:pPr>
            <w:r>
              <w:rPr>
                <w:rFonts w:ascii="Arial" w:hAnsi="Arial" w:cs="Arial"/>
                <w:b/>
                <w:sz w:val="24"/>
                <w:szCs w:val="24"/>
              </w:rPr>
              <w:t>WIPO PROOF</w:t>
            </w:r>
          </w:p>
        </w:tc>
      </w:tr>
    </w:tbl>
    <w:p w14:paraId="78BBB01C" w14:textId="77777777" w:rsidR="00CB26B0" w:rsidRPr="005813B1" w:rsidRDefault="00CB26B0" w:rsidP="00CB26B0">
      <w:pPr>
        <w:autoSpaceDE w:val="0"/>
        <w:autoSpaceDN w:val="0"/>
        <w:adjustRightInd w:val="0"/>
        <w:spacing w:line="240" w:lineRule="atLeast"/>
        <w:rPr>
          <w:rFonts w:ascii="Arial" w:hAnsi="Arial" w:cs="Arial"/>
          <w:b/>
          <w:sz w:val="24"/>
          <w:szCs w:val="24"/>
        </w:rPr>
      </w:pPr>
    </w:p>
    <w:p w14:paraId="78BBB01D" w14:textId="77777777" w:rsidR="00CB26B0" w:rsidRPr="005813B1" w:rsidRDefault="00CB26B0" w:rsidP="00CB26B0">
      <w:pP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Passport Details</w:t>
      </w:r>
    </w:p>
    <w:p w14:paraId="78BBB01E" w14:textId="77777777" w:rsidR="00CB26B0" w:rsidRPr="005813B1" w:rsidRDefault="00CB26B0" w:rsidP="00CB26B0">
      <w:pPr>
        <w:autoSpaceDE w:val="0"/>
        <w:autoSpaceDN w:val="0"/>
        <w:adjustRightInd w:val="0"/>
        <w:spacing w:line="240" w:lineRule="atLeast"/>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0"/>
        <w:gridCol w:w="2130"/>
        <w:gridCol w:w="1698"/>
        <w:gridCol w:w="2564"/>
      </w:tblGrid>
      <w:tr w:rsidR="00CB26B0" w:rsidRPr="005813B1" w14:paraId="78BBB023" w14:textId="77777777">
        <w:tc>
          <w:tcPr>
            <w:tcW w:w="2130" w:type="dxa"/>
            <w:shd w:val="clear" w:color="auto" w:fill="C0C0C0"/>
          </w:tcPr>
          <w:p w14:paraId="78BBB01F" w14:textId="77777777" w:rsidR="00CB26B0" w:rsidRPr="005813B1" w:rsidRDefault="00CB26B0" w:rsidP="007D4877">
            <w:pP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Passport Number</w:t>
            </w:r>
          </w:p>
        </w:tc>
        <w:tc>
          <w:tcPr>
            <w:tcW w:w="2130" w:type="dxa"/>
          </w:tcPr>
          <w:p w14:paraId="78BBB020" w14:textId="14E81791" w:rsidR="00CB26B0" w:rsidRPr="005813B1" w:rsidRDefault="00F111B8" w:rsidP="007D4877">
            <w:pPr>
              <w:autoSpaceDE w:val="0"/>
              <w:autoSpaceDN w:val="0"/>
              <w:adjustRightInd w:val="0"/>
              <w:spacing w:line="240" w:lineRule="atLeast"/>
              <w:rPr>
                <w:rFonts w:ascii="Arial" w:hAnsi="Arial" w:cs="Arial"/>
                <w:b/>
                <w:sz w:val="24"/>
                <w:szCs w:val="24"/>
              </w:rPr>
            </w:pPr>
            <w:r>
              <w:rPr>
                <w:rFonts w:ascii="Arial" w:hAnsi="Arial" w:cs="Arial"/>
                <w:b/>
                <w:sz w:val="24"/>
                <w:szCs w:val="24"/>
              </w:rPr>
              <w:t>S1437563</w:t>
            </w:r>
          </w:p>
        </w:tc>
        <w:tc>
          <w:tcPr>
            <w:tcW w:w="1698" w:type="dxa"/>
            <w:shd w:val="clear" w:color="auto" w:fill="C0C0C0"/>
          </w:tcPr>
          <w:p w14:paraId="78BBB021" w14:textId="77777777" w:rsidR="00CB26B0" w:rsidRPr="005813B1" w:rsidRDefault="00CB26B0" w:rsidP="007D4877">
            <w:pP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Place of Issue</w:t>
            </w:r>
          </w:p>
        </w:tc>
        <w:tc>
          <w:tcPr>
            <w:tcW w:w="2564" w:type="dxa"/>
          </w:tcPr>
          <w:p w14:paraId="78BBB022" w14:textId="2B483848" w:rsidR="00CB26B0" w:rsidRPr="005813B1" w:rsidRDefault="00F111B8" w:rsidP="007D4877">
            <w:pPr>
              <w:autoSpaceDE w:val="0"/>
              <w:autoSpaceDN w:val="0"/>
              <w:adjustRightInd w:val="0"/>
              <w:spacing w:line="240" w:lineRule="atLeast"/>
              <w:rPr>
                <w:rFonts w:ascii="Arial" w:hAnsi="Arial" w:cs="Arial"/>
                <w:b/>
                <w:sz w:val="24"/>
                <w:szCs w:val="24"/>
              </w:rPr>
            </w:pPr>
            <w:r>
              <w:rPr>
                <w:rFonts w:ascii="Arial" w:hAnsi="Arial" w:cs="Arial"/>
                <w:b/>
                <w:sz w:val="24"/>
                <w:szCs w:val="24"/>
              </w:rPr>
              <w:t>DELHI</w:t>
            </w:r>
          </w:p>
        </w:tc>
      </w:tr>
      <w:tr w:rsidR="00CB26B0" w:rsidRPr="005813B1" w14:paraId="78BBB028" w14:textId="77777777">
        <w:tc>
          <w:tcPr>
            <w:tcW w:w="2130" w:type="dxa"/>
            <w:shd w:val="clear" w:color="auto" w:fill="C0C0C0"/>
          </w:tcPr>
          <w:p w14:paraId="78BBB024" w14:textId="77777777" w:rsidR="00CB26B0" w:rsidRPr="005813B1" w:rsidRDefault="00CB26B0" w:rsidP="007D4877">
            <w:pP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Issue Date</w:t>
            </w:r>
          </w:p>
        </w:tc>
        <w:tc>
          <w:tcPr>
            <w:tcW w:w="2130" w:type="dxa"/>
          </w:tcPr>
          <w:p w14:paraId="78BBB025" w14:textId="23B7327C" w:rsidR="00CB26B0" w:rsidRPr="005813B1" w:rsidRDefault="00F111B8" w:rsidP="007D4877">
            <w:pPr>
              <w:autoSpaceDE w:val="0"/>
              <w:autoSpaceDN w:val="0"/>
              <w:adjustRightInd w:val="0"/>
              <w:spacing w:line="240" w:lineRule="atLeast"/>
              <w:rPr>
                <w:rFonts w:ascii="Arial" w:hAnsi="Arial" w:cs="Arial"/>
                <w:b/>
                <w:sz w:val="24"/>
                <w:szCs w:val="24"/>
              </w:rPr>
            </w:pPr>
            <w:r>
              <w:rPr>
                <w:rFonts w:ascii="Arial" w:hAnsi="Arial" w:cs="Arial"/>
                <w:b/>
                <w:sz w:val="24"/>
                <w:szCs w:val="24"/>
              </w:rPr>
              <w:t>03/04/2018</w:t>
            </w:r>
          </w:p>
        </w:tc>
        <w:tc>
          <w:tcPr>
            <w:tcW w:w="1698" w:type="dxa"/>
            <w:shd w:val="clear" w:color="auto" w:fill="C0C0C0"/>
          </w:tcPr>
          <w:p w14:paraId="78BBB026" w14:textId="77777777" w:rsidR="00CB26B0" w:rsidRPr="005813B1" w:rsidRDefault="00CB26B0" w:rsidP="007D4877">
            <w:pP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Expiry Date</w:t>
            </w:r>
          </w:p>
        </w:tc>
        <w:tc>
          <w:tcPr>
            <w:tcW w:w="2564" w:type="dxa"/>
          </w:tcPr>
          <w:p w14:paraId="78BBB027" w14:textId="02FFDC46" w:rsidR="00CB26B0" w:rsidRPr="005813B1" w:rsidRDefault="00F111B8" w:rsidP="007D4877">
            <w:pPr>
              <w:autoSpaceDE w:val="0"/>
              <w:autoSpaceDN w:val="0"/>
              <w:adjustRightInd w:val="0"/>
              <w:spacing w:line="240" w:lineRule="atLeast"/>
              <w:rPr>
                <w:rFonts w:ascii="Arial" w:hAnsi="Arial" w:cs="Arial"/>
                <w:b/>
                <w:sz w:val="24"/>
                <w:szCs w:val="24"/>
              </w:rPr>
            </w:pPr>
            <w:r>
              <w:rPr>
                <w:rFonts w:ascii="Arial" w:hAnsi="Arial" w:cs="Arial"/>
                <w:b/>
                <w:sz w:val="24"/>
                <w:szCs w:val="24"/>
              </w:rPr>
              <w:t>02/04/2028</w:t>
            </w:r>
          </w:p>
        </w:tc>
      </w:tr>
    </w:tbl>
    <w:p w14:paraId="78BBB029" w14:textId="77777777" w:rsidR="00CB26B0" w:rsidRPr="005813B1" w:rsidRDefault="00CB26B0" w:rsidP="00CB26B0">
      <w:pPr>
        <w:autoSpaceDE w:val="0"/>
        <w:autoSpaceDN w:val="0"/>
        <w:adjustRightInd w:val="0"/>
        <w:spacing w:line="240" w:lineRule="atLeast"/>
        <w:rPr>
          <w:rFonts w:ascii="Arial" w:hAnsi="Arial" w:cs="Arial"/>
          <w:b/>
          <w:sz w:val="24"/>
          <w:szCs w:val="24"/>
        </w:rPr>
      </w:pPr>
    </w:p>
    <w:p w14:paraId="78BBB02A" w14:textId="77777777" w:rsidR="00CB26B0" w:rsidRPr="005813B1" w:rsidRDefault="00CB26B0" w:rsidP="00CB26B0">
      <w:pPr>
        <w:pStyle w:val="Heade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Travel Details</w:t>
      </w:r>
    </w:p>
    <w:p w14:paraId="78BBB02B" w14:textId="77777777" w:rsidR="00CB26B0" w:rsidRPr="005813B1" w:rsidRDefault="00CB26B0" w:rsidP="00CB26B0">
      <w:pPr>
        <w:pStyle w:val="Header"/>
        <w:autoSpaceDE w:val="0"/>
        <w:autoSpaceDN w:val="0"/>
        <w:adjustRightInd w:val="0"/>
        <w:spacing w:line="240" w:lineRule="atLeast"/>
        <w:rPr>
          <w:rFonts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0"/>
        <w:gridCol w:w="2130"/>
        <w:gridCol w:w="2215"/>
        <w:gridCol w:w="2047"/>
      </w:tblGrid>
      <w:tr w:rsidR="00CB26B0" w:rsidRPr="005813B1" w14:paraId="78BBB02E" w14:textId="77777777">
        <w:trPr>
          <w:cantSplit/>
          <w:trHeight w:val="381"/>
        </w:trPr>
        <w:tc>
          <w:tcPr>
            <w:tcW w:w="2130" w:type="dxa"/>
            <w:shd w:val="clear" w:color="auto" w:fill="C0C0C0"/>
          </w:tcPr>
          <w:p w14:paraId="78BBB02C" w14:textId="77777777" w:rsidR="00CB26B0" w:rsidRPr="005813B1" w:rsidRDefault="00CB26B0" w:rsidP="007D4877">
            <w:pPr>
              <w:autoSpaceDE w:val="0"/>
              <w:autoSpaceDN w:val="0"/>
              <w:adjustRightInd w:val="0"/>
              <w:spacing w:line="240" w:lineRule="atLeast"/>
              <w:rPr>
                <w:sz w:val="24"/>
                <w:szCs w:val="24"/>
              </w:rPr>
            </w:pPr>
            <w:r w:rsidRPr="005813B1">
              <w:rPr>
                <w:rFonts w:ascii="Arial" w:hAnsi="Arial" w:cs="Arial"/>
                <w:b/>
                <w:color w:val="333399"/>
                <w:sz w:val="24"/>
                <w:szCs w:val="24"/>
              </w:rPr>
              <w:t>Visiting</w:t>
            </w:r>
            <w:r w:rsidRPr="005813B1">
              <w:rPr>
                <w:sz w:val="24"/>
                <w:szCs w:val="24"/>
              </w:rPr>
              <w:t xml:space="preserve"> </w:t>
            </w:r>
            <w:r w:rsidRPr="005813B1">
              <w:rPr>
                <w:rFonts w:ascii="Arial" w:hAnsi="Arial" w:cs="Arial"/>
                <w:b/>
                <w:color w:val="333399"/>
                <w:sz w:val="24"/>
                <w:szCs w:val="24"/>
              </w:rPr>
              <w:t>Location</w:t>
            </w:r>
          </w:p>
        </w:tc>
        <w:tc>
          <w:tcPr>
            <w:tcW w:w="6392" w:type="dxa"/>
            <w:gridSpan w:val="3"/>
          </w:tcPr>
          <w:p w14:paraId="78BBB02D" w14:textId="1787D891" w:rsidR="00CB26B0" w:rsidRPr="005813B1" w:rsidRDefault="00191C48" w:rsidP="005813B1">
            <w:pPr>
              <w:autoSpaceDE w:val="0"/>
              <w:autoSpaceDN w:val="0"/>
              <w:adjustRightInd w:val="0"/>
              <w:spacing w:line="240" w:lineRule="atLeast"/>
              <w:rPr>
                <w:rFonts w:ascii="Arial" w:hAnsi="Arial" w:cs="Arial"/>
                <w:b/>
                <w:sz w:val="24"/>
                <w:szCs w:val="24"/>
              </w:rPr>
            </w:pPr>
            <w:r>
              <w:rPr>
                <w:rFonts w:ascii="Arial" w:hAnsi="Arial" w:cs="Arial"/>
                <w:b/>
                <w:sz w:val="24"/>
                <w:szCs w:val="24"/>
              </w:rPr>
              <w:t>Geneva\Switzerland</w:t>
            </w:r>
          </w:p>
        </w:tc>
      </w:tr>
      <w:tr w:rsidR="00CB26B0" w:rsidRPr="005813B1" w14:paraId="78BBB035" w14:textId="77777777" w:rsidTr="00191C48">
        <w:trPr>
          <w:trHeight w:val="624"/>
        </w:trPr>
        <w:tc>
          <w:tcPr>
            <w:tcW w:w="2130" w:type="dxa"/>
            <w:shd w:val="clear" w:color="auto" w:fill="C0C0C0"/>
          </w:tcPr>
          <w:p w14:paraId="78BBB02F" w14:textId="77777777" w:rsidR="005813B1" w:rsidRPr="005813B1" w:rsidRDefault="005813B1" w:rsidP="006C1C1D">
            <w:pPr>
              <w:autoSpaceDE w:val="0"/>
              <w:autoSpaceDN w:val="0"/>
              <w:adjustRightInd w:val="0"/>
              <w:spacing w:line="240" w:lineRule="atLeast"/>
              <w:rPr>
                <w:rFonts w:ascii="Arial" w:hAnsi="Arial" w:cs="Arial"/>
                <w:b/>
                <w:color w:val="333399"/>
                <w:sz w:val="24"/>
                <w:szCs w:val="24"/>
              </w:rPr>
            </w:pPr>
            <w:r w:rsidRPr="005813B1">
              <w:rPr>
                <w:rFonts w:ascii="Arial" w:hAnsi="Arial" w:cs="Arial"/>
                <w:b/>
                <w:color w:val="333399"/>
                <w:sz w:val="24"/>
                <w:szCs w:val="24"/>
              </w:rPr>
              <w:t xml:space="preserve">Travel Dates </w:t>
            </w:r>
          </w:p>
          <w:p w14:paraId="78BBB030" w14:textId="77777777" w:rsidR="00647F11" w:rsidRPr="005813B1" w:rsidRDefault="00647F11" w:rsidP="006C1C1D">
            <w:pP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 xml:space="preserve">From </w:t>
            </w:r>
          </w:p>
        </w:tc>
        <w:tc>
          <w:tcPr>
            <w:tcW w:w="2130" w:type="dxa"/>
          </w:tcPr>
          <w:p w14:paraId="78BBB031" w14:textId="608826EC" w:rsidR="00CB26B0" w:rsidRPr="005813B1" w:rsidRDefault="00191C48" w:rsidP="007D4877">
            <w:pPr>
              <w:autoSpaceDE w:val="0"/>
              <w:autoSpaceDN w:val="0"/>
              <w:adjustRightInd w:val="0"/>
              <w:spacing w:line="240" w:lineRule="atLeast"/>
              <w:rPr>
                <w:rFonts w:ascii="Arial" w:hAnsi="Arial" w:cs="Arial"/>
                <w:b/>
                <w:sz w:val="24"/>
                <w:szCs w:val="24"/>
              </w:rPr>
            </w:pPr>
            <w:r>
              <w:rPr>
                <w:rFonts w:ascii="Arial" w:hAnsi="Arial" w:cs="Arial"/>
                <w:b/>
                <w:sz w:val="24"/>
                <w:szCs w:val="24"/>
              </w:rPr>
              <w:t>09-March-2020</w:t>
            </w:r>
          </w:p>
        </w:tc>
        <w:tc>
          <w:tcPr>
            <w:tcW w:w="2215" w:type="dxa"/>
            <w:shd w:val="clear" w:color="auto" w:fill="C0C0C0"/>
          </w:tcPr>
          <w:p w14:paraId="78BBB032" w14:textId="77777777" w:rsidR="00CB26B0" w:rsidRPr="005813B1" w:rsidRDefault="00CB26B0" w:rsidP="007D4877">
            <w:pPr>
              <w:autoSpaceDE w:val="0"/>
              <w:autoSpaceDN w:val="0"/>
              <w:adjustRightInd w:val="0"/>
              <w:spacing w:line="240" w:lineRule="atLeast"/>
              <w:rPr>
                <w:rFonts w:ascii="Arial" w:hAnsi="Arial" w:cs="Arial"/>
                <w:b/>
                <w:sz w:val="24"/>
                <w:szCs w:val="24"/>
              </w:rPr>
            </w:pPr>
          </w:p>
          <w:p w14:paraId="78BBB033" w14:textId="77777777" w:rsidR="006C1C1D" w:rsidRPr="005813B1" w:rsidRDefault="006C1C1D" w:rsidP="007D4877">
            <w:pP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To</w:t>
            </w:r>
          </w:p>
        </w:tc>
        <w:tc>
          <w:tcPr>
            <w:tcW w:w="2047" w:type="dxa"/>
          </w:tcPr>
          <w:p w14:paraId="78BBB034" w14:textId="516008B3" w:rsidR="00CB26B0" w:rsidRPr="005813B1" w:rsidRDefault="00191C48" w:rsidP="007D4877">
            <w:pPr>
              <w:autoSpaceDE w:val="0"/>
              <w:autoSpaceDN w:val="0"/>
              <w:adjustRightInd w:val="0"/>
              <w:spacing w:line="240" w:lineRule="atLeast"/>
              <w:rPr>
                <w:rFonts w:ascii="Arial" w:hAnsi="Arial" w:cs="Arial"/>
                <w:b/>
                <w:sz w:val="24"/>
                <w:szCs w:val="24"/>
              </w:rPr>
            </w:pPr>
            <w:r>
              <w:rPr>
                <w:rFonts w:ascii="Arial" w:hAnsi="Arial" w:cs="Arial"/>
                <w:b/>
                <w:sz w:val="24"/>
                <w:szCs w:val="24"/>
              </w:rPr>
              <w:t>27-March-2020</w:t>
            </w:r>
          </w:p>
        </w:tc>
      </w:tr>
      <w:tr w:rsidR="006C1C1D" w:rsidRPr="005813B1" w14:paraId="78BBB03A" w14:textId="77777777" w:rsidTr="00191C48">
        <w:trPr>
          <w:trHeight w:val="624"/>
        </w:trPr>
        <w:tc>
          <w:tcPr>
            <w:tcW w:w="2130" w:type="dxa"/>
            <w:shd w:val="clear" w:color="auto" w:fill="C0C0C0"/>
          </w:tcPr>
          <w:p w14:paraId="78BBB036" w14:textId="77777777" w:rsidR="006C1C1D" w:rsidRPr="005813B1" w:rsidRDefault="006C1C1D" w:rsidP="007D4877">
            <w:pPr>
              <w:autoSpaceDE w:val="0"/>
              <w:autoSpaceDN w:val="0"/>
              <w:adjustRightInd w:val="0"/>
              <w:spacing w:line="240" w:lineRule="atLeast"/>
              <w:rPr>
                <w:rFonts w:ascii="Arial" w:hAnsi="Arial" w:cs="Arial"/>
                <w:b/>
                <w:sz w:val="24"/>
                <w:szCs w:val="24"/>
              </w:rPr>
            </w:pPr>
            <w:r w:rsidRPr="005813B1">
              <w:rPr>
                <w:rFonts w:ascii="Arial" w:hAnsi="Arial" w:cs="Arial"/>
                <w:b/>
                <w:color w:val="333399"/>
                <w:sz w:val="24"/>
                <w:szCs w:val="24"/>
              </w:rPr>
              <w:t>No. of days to be covered</w:t>
            </w:r>
          </w:p>
        </w:tc>
        <w:tc>
          <w:tcPr>
            <w:tcW w:w="2130" w:type="dxa"/>
          </w:tcPr>
          <w:p w14:paraId="78BBB037" w14:textId="071AEC58" w:rsidR="006C1C1D" w:rsidRPr="005813B1" w:rsidRDefault="00F111B8" w:rsidP="007D4877">
            <w:pPr>
              <w:autoSpaceDE w:val="0"/>
              <w:autoSpaceDN w:val="0"/>
              <w:adjustRightInd w:val="0"/>
              <w:spacing w:line="240" w:lineRule="atLeast"/>
              <w:rPr>
                <w:rFonts w:ascii="Arial" w:hAnsi="Arial" w:cs="Arial"/>
                <w:b/>
                <w:sz w:val="24"/>
                <w:szCs w:val="24"/>
              </w:rPr>
            </w:pPr>
            <w:r>
              <w:rPr>
                <w:rFonts w:ascii="Arial" w:hAnsi="Arial" w:cs="Arial"/>
                <w:b/>
                <w:sz w:val="24"/>
                <w:szCs w:val="24"/>
              </w:rPr>
              <w:t>19</w:t>
            </w:r>
          </w:p>
        </w:tc>
        <w:tc>
          <w:tcPr>
            <w:tcW w:w="2215" w:type="dxa"/>
            <w:shd w:val="clear" w:color="auto" w:fill="C0C0C0"/>
          </w:tcPr>
          <w:p w14:paraId="78BBB038" w14:textId="77777777" w:rsidR="006C1C1D" w:rsidRPr="005813B1" w:rsidRDefault="006C1C1D" w:rsidP="007D4877">
            <w:pPr>
              <w:autoSpaceDE w:val="0"/>
              <w:autoSpaceDN w:val="0"/>
              <w:adjustRightInd w:val="0"/>
              <w:spacing w:line="240" w:lineRule="atLeast"/>
              <w:rPr>
                <w:rFonts w:ascii="Arial" w:hAnsi="Arial" w:cs="Arial"/>
                <w:b/>
                <w:color w:val="333399"/>
                <w:sz w:val="24"/>
                <w:szCs w:val="24"/>
              </w:rPr>
            </w:pPr>
          </w:p>
        </w:tc>
        <w:tc>
          <w:tcPr>
            <w:tcW w:w="2047" w:type="dxa"/>
          </w:tcPr>
          <w:p w14:paraId="78BBB039" w14:textId="77777777" w:rsidR="006C1C1D" w:rsidRPr="005813B1" w:rsidRDefault="006C1C1D" w:rsidP="007D4877">
            <w:pPr>
              <w:autoSpaceDE w:val="0"/>
              <w:autoSpaceDN w:val="0"/>
              <w:adjustRightInd w:val="0"/>
              <w:spacing w:line="240" w:lineRule="atLeast"/>
              <w:rPr>
                <w:rFonts w:ascii="Arial" w:hAnsi="Arial" w:cs="Arial"/>
                <w:b/>
                <w:sz w:val="24"/>
                <w:szCs w:val="24"/>
              </w:rPr>
            </w:pPr>
          </w:p>
        </w:tc>
      </w:tr>
    </w:tbl>
    <w:p w14:paraId="78BBB03B" w14:textId="77777777" w:rsidR="00CB26B0" w:rsidRPr="005813B1" w:rsidRDefault="00CB26B0" w:rsidP="00CB26B0">
      <w:pPr>
        <w:pStyle w:val="Header"/>
        <w:autoSpaceDE w:val="0"/>
        <w:autoSpaceDN w:val="0"/>
        <w:adjustRightInd w:val="0"/>
        <w:spacing w:line="240" w:lineRule="atLeast"/>
        <w:rPr>
          <w:rFonts w:cs="Arial"/>
          <w:b/>
          <w:sz w:val="24"/>
          <w:szCs w:val="24"/>
        </w:rPr>
      </w:pPr>
      <w:bookmarkStart w:id="0" w:name="_GoBack"/>
      <w:bookmarkEnd w:id="0"/>
    </w:p>
    <w:p w14:paraId="78BBB03C" w14:textId="77777777" w:rsidR="00CB26B0" w:rsidRPr="005813B1" w:rsidRDefault="00CB26B0" w:rsidP="00CB26B0">
      <w:pPr>
        <w:pStyle w:val="Heade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Details of the Nominee</w:t>
      </w:r>
      <w:r w:rsidR="005813B1">
        <w:rPr>
          <w:rFonts w:ascii="Arial" w:hAnsi="Arial" w:cs="Arial"/>
          <w:b/>
          <w:sz w:val="24"/>
          <w:szCs w:val="24"/>
        </w:rPr>
        <w:t xml:space="preserve"> (Mandatory) </w:t>
      </w:r>
    </w:p>
    <w:p w14:paraId="78BBB03D" w14:textId="77777777" w:rsidR="00CB26B0" w:rsidRPr="005813B1" w:rsidRDefault="00CB26B0" w:rsidP="00CB26B0">
      <w:pPr>
        <w:pStyle w:val="Header"/>
        <w:autoSpaceDE w:val="0"/>
        <w:autoSpaceDN w:val="0"/>
        <w:adjustRightInd w:val="0"/>
        <w:spacing w:line="240" w:lineRule="atLeast"/>
        <w:rPr>
          <w:rFonts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8"/>
        <w:gridCol w:w="6344"/>
      </w:tblGrid>
      <w:tr w:rsidR="00CB26B0" w:rsidRPr="005813B1" w14:paraId="78BBB040" w14:textId="77777777">
        <w:trPr>
          <w:cantSplit/>
        </w:trPr>
        <w:tc>
          <w:tcPr>
            <w:tcW w:w="2178" w:type="dxa"/>
            <w:shd w:val="clear" w:color="auto" w:fill="C0C0C0"/>
          </w:tcPr>
          <w:p w14:paraId="78BBB03E" w14:textId="77777777" w:rsidR="00CB26B0" w:rsidRPr="005813B1" w:rsidRDefault="00CB26B0" w:rsidP="007D4877">
            <w:pPr>
              <w:autoSpaceDE w:val="0"/>
              <w:autoSpaceDN w:val="0"/>
              <w:adjustRightInd w:val="0"/>
              <w:spacing w:line="240" w:lineRule="atLeast"/>
              <w:rPr>
                <w:sz w:val="24"/>
                <w:szCs w:val="24"/>
              </w:rPr>
            </w:pPr>
            <w:r w:rsidRPr="005813B1">
              <w:rPr>
                <w:rFonts w:ascii="Arial" w:hAnsi="Arial" w:cs="Arial"/>
                <w:b/>
                <w:color w:val="333399"/>
                <w:sz w:val="24"/>
                <w:szCs w:val="24"/>
              </w:rPr>
              <w:t>Name</w:t>
            </w:r>
          </w:p>
        </w:tc>
        <w:tc>
          <w:tcPr>
            <w:tcW w:w="6344" w:type="dxa"/>
          </w:tcPr>
          <w:p w14:paraId="78BBB03F" w14:textId="2050A72A" w:rsidR="00CB26B0" w:rsidRPr="005813B1" w:rsidRDefault="00F111B8" w:rsidP="007D4877">
            <w:pPr>
              <w:autoSpaceDE w:val="0"/>
              <w:autoSpaceDN w:val="0"/>
              <w:adjustRightInd w:val="0"/>
              <w:spacing w:line="240" w:lineRule="atLeast"/>
              <w:rPr>
                <w:rFonts w:ascii="Arial" w:hAnsi="Arial" w:cs="Arial"/>
                <w:b/>
                <w:sz w:val="24"/>
                <w:szCs w:val="24"/>
              </w:rPr>
            </w:pPr>
            <w:r>
              <w:rPr>
                <w:rFonts w:ascii="Arial" w:hAnsi="Arial" w:cs="Arial"/>
                <w:b/>
                <w:sz w:val="24"/>
                <w:szCs w:val="24"/>
              </w:rPr>
              <w:t>Manohar Lal Arora</w:t>
            </w:r>
          </w:p>
        </w:tc>
      </w:tr>
      <w:tr w:rsidR="00CB26B0" w:rsidRPr="005813B1" w14:paraId="78BBB043" w14:textId="77777777">
        <w:tc>
          <w:tcPr>
            <w:tcW w:w="2178" w:type="dxa"/>
            <w:shd w:val="clear" w:color="auto" w:fill="C0C0C0"/>
          </w:tcPr>
          <w:p w14:paraId="78BBB041" w14:textId="77777777" w:rsidR="00CB26B0" w:rsidRPr="005813B1" w:rsidRDefault="00CB26B0" w:rsidP="007D4877">
            <w:pPr>
              <w:autoSpaceDE w:val="0"/>
              <w:autoSpaceDN w:val="0"/>
              <w:adjustRightInd w:val="0"/>
              <w:spacing w:line="240" w:lineRule="atLeast"/>
              <w:rPr>
                <w:rFonts w:ascii="Arial" w:hAnsi="Arial" w:cs="Arial"/>
                <w:b/>
                <w:sz w:val="24"/>
                <w:szCs w:val="24"/>
              </w:rPr>
            </w:pPr>
            <w:r w:rsidRPr="005813B1">
              <w:rPr>
                <w:rFonts w:ascii="Arial" w:hAnsi="Arial" w:cs="Arial"/>
                <w:b/>
                <w:sz w:val="24"/>
                <w:szCs w:val="24"/>
              </w:rPr>
              <w:t>Relationship</w:t>
            </w:r>
          </w:p>
        </w:tc>
        <w:tc>
          <w:tcPr>
            <w:tcW w:w="6344" w:type="dxa"/>
          </w:tcPr>
          <w:p w14:paraId="78BBB042" w14:textId="234B84D4" w:rsidR="00CB26B0" w:rsidRPr="005813B1" w:rsidRDefault="00F111B8" w:rsidP="007D4877">
            <w:pPr>
              <w:autoSpaceDE w:val="0"/>
              <w:autoSpaceDN w:val="0"/>
              <w:adjustRightInd w:val="0"/>
              <w:spacing w:line="240" w:lineRule="atLeast"/>
              <w:rPr>
                <w:rFonts w:ascii="Arial" w:hAnsi="Arial" w:cs="Arial"/>
                <w:b/>
                <w:sz w:val="24"/>
                <w:szCs w:val="24"/>
              </w:rPr>
            </w:pPr>
            <w:r>
              <w:rPr>
                <w:rFonts w:ascii="Arial" w:hAnsi="Arial" w:cs="Arial"/>
                <w:b/>
                <w:sz w:val="24"/>
                <w:szCs w:val="24"/>
              </w:rPr>
              <w:t>Father</w:t>
            </w:r>
          </w:p>
        </w:tc>
      </w:tr>
    </w:tbl>
    <w:p w14:paraId="78BBB044" w14:textId="77777777" w:rsidR="00CB26B0" w:rsidRPr="005813B1" w:rsidRDefault="00CB26B0" w:rsidP="005813B1">
      <w:pPr>
        <w:pStyle w:val="Header"/>
        <w:autoSpaceDE w:val="0"/>
        <w:autoSpaceDN w:val="0"/>
        <w:adjustRightInd w:val="0"/>
        <w:spacing w:line="240" w:lineRule="atLeast"/>
        <w:rPr>
          <w:rFonts w:cs="Arial"/>
          <w:b/>
          <w:sz w:val="24"/>
          <w:szCs w:val="24"/>
        </w:rPr>
      </w:pPr>
    </w:p>
    <w:sectPr w:rsidR="00CB26B0" w:rsidRPr="005813B1" w:rsidSect="00345B52">
      <w:headerReference w:type="default" r:id="rId11"/>
      <w:footerReference w:type="default" r:id="rId12"/>
      <w:headerReference w:type="first" r:id="rId13"/>
      <w:pgSz w:w="11909" w:h="16834" w:code="9"/>
      <w:pgMar w:top="2552" w:right="851" w:bottom="1418" w:left="2098" w:header="851"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BBB049" w14:textId="77777777" w:rsidR="00A06A69" w:rsidRDefault="00A06A69">
      <w:r>
        <w:separator/>
      </w:r>
    </w:p>
  </w:endnote>
  <w:endnote w:type="continuationSeparator" w:id="0">
    <w:p w14:paraId="78BBB04A" w14:textId="77777777" w:rsidR="00A06A69" w:rsidRDefault="00A06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BB04D" w14:textId="77777777" w:rsidR="00ED33C1" w:rsidRPr="0099048C" w:rsidRDefault="0099048C" w:rsidP="0099048C">
    <w:pPr>
      <w:pStyle w:val="Footer"/>
    </w:pPr>
    <w:r w:rsidRPr="00790366">
      <w:t xml:space="preserve">© </w:t>
    </w:r>
    <w:proofErr w:type="spellStart"/>
    <w:r w:rsidRPr="00790366">
      <w:t>Steria</w:t>
    </w:r>
    <w:proofErr w:type="spellEnd"/>
    <w:r w:rsidRPr="00790366">
      <w:t xml:space="preserve"> / </w:t>
    </w:r>
    <w:r w:rsidRPr="00790366">
      <w:fldChar w:fldCharType="begin"/>
    </w:r>
    <w:r w:rsidRPr="00790366">
      <w:instrText xml:space="preserve"> CREATEDATE  \@ "d MMMM yyyy"  \* MERGEFORMAT </w:instrText>
    </w:r>
    <w:r w:rsidRPr="00790366">
      <w:fldChar w:fldCharType="separate"/>
    </w:r>
    <w:r w:rsidR="00F37192">
      <w:rPr>
        <w:noProof/>
      </w:rPr>
      <w:t>19 December 2017</w:t>
    </w:r>
    <w:r w:rsidRPr="00790366">
      <w:fldChar w:fldCharType="end"/>
    </w:r>
    <w:r w:rsidRPr="00790366">
      <w:tab/>
    </w:r>
    <w:r w:rsidRPr="00790366">
      <w:tab/>
      <w:t xml:space="preserve">Page </w:t>
    </w:r>
    <w:r w:rsidRPr="00790366">
      <w:fldChar w:fldCharType="begin"/>
    </w:r>
    <w:r w:rsidRPr="00790366">
      <w:instrText xml:space="preserve"> PAGE  \* MERGEFORMAT </w:instrText>
    </w:r>
    <w:r w:rsidRPr="00790366">
      <w:fldChar w:fldCharType="separate"/>
    </w:r>
    <w:r w:rsidR="005813B1">
      <w:rPr>
        <w:noProof/>
      </w:rPr>
      <w:t>2</w:t>
    </w:r>
    <w:r w:rsidRPr="00790366">
      <w:fldChar w:fldCharType="end"/>
    </w:r>
    <w:r w:rsidRPr="00790366">
      <w:t xml:space="preserve"> of </w:t>
    </w:r>
    <w:fldSimple w:instr=" NUMPAGES  \* MERGEFORMAT ">
      <w:r w:rsidR="005813B1">
        <w:rPr>
          <w:noProof/>
        </w:rPr>
        <w:t>2</w:t>
      </w:r>
    </w:fldSimple>
    <w:r w:rsidRPr="00790366">
      <w:t xml:space="preserve"> / Version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BB047" w14:textId="77777777" w:rsidR="00A06A69" w:rsidRDefault="00A06A69">
      <w:r>
        <w:separator/>
      </w:r>
    </w:p>
  </w:footnote>
  <w:footnote w:type="continuationSeparator" w:id="0">
    <w:p w14:paraId="78BBB048" w14:textId="77777777" w:rsidR="00A06A69" w:rsidRDefault="00A06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BB04B" w14:textId="406C5EC4" w:rsidR="00456A63" w:rsidRPr="007A2158" w:rsidRDefault="000C22D5" w:rsidP="007A2158">
    <w:pPr>
      <w:pStyle w:val="Header"/>
      <w:tabs>
        <w:tab w:val="left" w:pos="2835"/>
      </w:tabs>
      <w:ind w:left="2835" w:hanging="2835"/>
      <w:jc w:val="right"/>
      <w:rPr>
        <w:color w:val="111987"/>
      </w:rPr>
    </w:pPr>
    <w:r>
      <w:rPr>
        <w:noProof/>
        <w:lang w:val="en-US" w:eastAsia="en-US"/>
      </w:rPr>
      <w:drawing>
        <wp:anchor distT="0" distB="0" distL="114300" distR="114300" simplePos="0" relativeHeight="251657728" behindDoc="0" locked="0" layoutInCell="1" allowOverlap="0" wp14:anchorId="78BBB050" wp14:editId="00510D00">
          <wp:simplePos x="0" y="0"/>
          <wp:positionH relativeFrom="page">
            <wp:posOffset>360045</wp:posOffset>
          </wp:positionH>
          <wp:positionV relativeFrom="page">
            <wp:posOffset>540385</wp:posOffset>
          </wp:positionV>
          <wp:extent cx="1438275" cy="63817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433705"/>
                  </a:xfrm>
                  <a:prstGeom prst="rect">
                    <a:avLst/>
                  </a:prstGeom>
                  <a:noFill/>
                </pic:spPr>
              </pic:pic>
            </a:graphicData>
          </a:graphic>
          <wp14:sizeRelH relativeFrom="page">
            <wp14:pctWidth>0</wp14:pctWidth>
          </wp14:sizeRelH>
          <wp14:sizeRelV relativeFrom="page">
            <wp14:pctHeight>0</wp14:pctHeight>
          </wp14:sizeRelV>
        </wp:anchor>
      </w:drawing>
    </w:r>
    <w:r w:rsidR="00456A63">
      <w:tab/>
    </w:r>
    <w:r w:rsidR="00456A63" w:rsidRPr="007A2158">
      <w:rPr>
        <w:color w:val="111987"/>
      </w:rPr>
      <w:fldChar w:fldCharType="begin"/>
    </w:r>
    <w:r w:rsidR="00456A63" w:rsidRPr="007A2158">
      <w:rPr>
        <w:color w:val="111987"/>
      </w:rPr>
      <w:instrText xml:space="preserve"> STYLEREF  "Heading 1"  \* MERGEFORMAT </w:instrText>
    </w:r>
    <w:r w:rsidR="00456A63" w:rsidRPr="007A2158">
      <w:rPr>
        <w:color w:val="111987"/>
      </w:rPr>
      <w:fldChar w:fldCharType="separate"/>
    </w:r>
    <w:r w:rsidR="005813B1">
      <w:rPr>
        <w:b/>
        <w:bCs/>
        <w:noProof/>
        <w:color w:val="111987"/>
        <w:lang w:val="en-US"/>
      </w:rPr>
      <w:t>Error! No text of specified style in document.</w:t>
    </w:r>
    <w:r w:rsidR="00456A63" w:rsidRPr="007A2158">
      <w:rPr>
        <w:color w:val="111987"/>
      </w:rPr>
      <w:fldChar w:fldCharType="end"/>
    </w:r>
  </w:p>
  <w:p w14:paraId="78BBB04C" w14:textId="77777777" w:rsidR="00676E7D" w:rsidRPr="00127C78" w:rsidRDefault="00676E7D" w:rsidP="00DD47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BB04E" w14:textId="712799FE" w:rsidR="00862248" w:rsidRDefault="000C22D5" w:rsidP="00862248">
    <w:pPr>
      <w:pStyle w:val="Header"/>
      <w:jc w:val="right"/>
      <w:rPr>
        <w:noProof/>
      </w:rPr>
    </w:pPr>
    <w:r>
      <w:rPr>
        <w:noProof/>
        <w:lang w:val="en-US" w:eastAsia="en-US"/>
      </w:rPr>
      <w:drawing>
        <wp:inline distT="0" distB="0" distL="0" distR="0" wp14:anchorId="78BBB051" wp14:editId="564D5E4D">
          <wp:extent cx="2886075"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6075" cy="628650"/>
                  </a:xfrm>
                  <a:prstGeom prst="rect">
                    <a:avLst/>
                  </a:prstGeom>
                  <a:noFill/>
                  <a:ln>
                    <a:noFill/>
                  </a:ln>
                </pic:spPr>
              </pic:pic>
            </a:graphicData>
          </a:graphic>
        </wp:inline>
      </w:drawing>
    </w:r>
  </w:p>
  <w:p w14:paraId="78BBB04F" w14:textId="77777777" w:rsidR="00B110F0" w:rsidRPr="00DD472C" w:rsidRDefault="00B110F0" w:rsidP="00DD4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62C31"/>
    <w:multiLevelType w:val="hybridMultilevel"/>
    <w:tmpl w:val="3928297E"/>
    <w:lvl w:ilvl="0" w:tplc="C6DC8204">
      <w:start w:val="1"/>
      <w:numFmt w:val="bullet"/>
      <w:pStyle w:val="Bullets2"/>
      <w:lvlText w:val=""/>
      <w:lvlJc w:val="left"/>
      <w:pPr>
        <w:tabs>
          <w:tab w:val="num" w:pos="567"/>
        </w:tabs>
        <w:ind w:left="567" w:hanging="567"/>
      </w:pPr>
      <w:rPr>
        <w:rFonts w:ascii="Wingdings" w:hAnsi="Wingdings"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8C13343"/>
    <w:multiLevelType w:val="hybridMultilevel"/>
    <w:tmpl w:val="B3CC37E4"/>
    <w:lvl w:ilvl="0" w:tplc="6DA24214">
      <w:start w:val="1"/>
      <w:numFmt w:val="bullet"/>
      <w:pStyle w:val="Bullets3"/>
      <w:lvlText w:val=""/>
      <w:lvlJc w:val="left"/>
      <w:pPr>
        <w:tabs>
          <w:tab w:val="num" w:pos="567"/>
        </w:tabs>
        <w:ind w:left="567" w:hanging="567"/>
      </w:pPr>
      <w:rPr>
        <w:rFonts w:ascii="Wingdings" w:hAnsi="Wingdings" w:hint="default"/>
        <w:color w:val="111987"/>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41A6479"/>
    <w:multiLevelType w:val="multilevel"/>
    <w:tmpl w:val="64102B24"/>
    <w:lvl w:ilvl="0">
      <w:start w:val="1"/>
      <w:numFmt w:val="bullet"/>
      <w:pStyle w:val="Bullets"/>
      <w:lvlText w:val=""/>
      <w:lvlJc w:val="left"/>
      <w:pPr>
        <w:tabs>
          <w:tab w:val="num" w:pos="567"/>
        </w:tabs>
        <w:ind w:left="567" w:hanging="567"/>
      </w:pPr>
      <w:rPr>
        <w:rFonts w:ascii="Wingdings 2" w:hAnsi="Wingdings 2" w:hint="default"/>
        <w:b w:val="0"/>
        <w:i w:val="0"/>
        <w:color w:val="auto"/>
        <w:sz w:val="20"/>
        <w:szCs w:val="20"/>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activeWritingStyle w:appName="MSWord" w:lang="en-GB" w:vendorID="8" w:dllVersion="513" w:checkStyle="1"/>
  <w:activeWritingStyle w:appName="MSWord" w:lang="en-US" w:vendorID="8" w:dllVersion="513" w:checkStyle="1"/>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09"/>
  <w:doNotHyphenateCaps/>
  <w:displayHorizontalDrawingGridEvery w:val="0"/>
  <w:displayVerticalDrawingGridEvery w:val="0"/>
  <w:doNotUseMarginsForDrawingGridOrigin/>
  <w:doNotShadeFormData/>
  <w:noPunctuationKerning/>
  <w:characterSpacingControl w:val="doNotCompress"/>
  <w:hdrShapeDefaults>
    <o:shapedefaults v:ext="edit" spidmax="6145">
      <o:colormru v:ext="edit" colors="#007d7d,#ff8200,#007f82,#066,#f90,#ff8c32,#09c"/>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CB2"/>
    <w:rsid w:val="00000846"/>
    <w:rsid w:val="00007923"/>
    <w:rsid w:val="00007AF2"/>
    <w:rsid w:val="00011AE8"/>
    <w:rsid w:val="00014462"/>
    <w:rsid w:val="000151EF"/>
    <w:rsid w:val="00015B74"/>
    <w:rsid w:val="00016FFD"/>
    <w:rsid w:val="00020D30"/>
    <w:rsid w:val="00021784"/>
    <w:rsid w:val="00022447"/>
    <w:rsid w:val="000302F1"/>
    <w:rsid w:val="00031B9A"/>
    <w:rsid w:val="00032539"/>
    <w:rsid w:val="000338DA"/>
    <w:rsid w:val="0003607E"/>
    <w:rsid w:val="000360F4"/>
    <w:rsid w:val="00036A61"/>
    <w:rsid w:val="00036E18"/>
    <w:rsid w:val="00041C39"/>
    <w:rsid w:val="00041E64"/>
    <w:rsid w:val="00044BE5"/>
    <w:rsid w:val="00045578"/>
    <w:rsid w:val="00045A89"/>
    <w:rsid w:val="00052902"/>
    <w:rsid w:val="000579F2"/>
    <w:rsid w:val="00060E98"/>
    <w:rsid w:val="000610B7"/>
    <w:rsid w:val="000643E8"/>
    <w:rsid w:val="0006523B"/>
    <w:rsid w:val="00066DD0"/>
    <w:rsid w:val="000707B6"/>
    <w:rsid w:val="000737B8"/>
    <w:rsid w:val="00081D88"/>
    <w:rsid w:val="00082E61"/>
    <w:rsid w:val="00082EA1"/>
    <w:rsid w:val="00084054"/>
    <w:rsid w:val="00085B77"/>
    <w:rsid w:val="00086141"/>
    <w:rsid w:val="0008633D"/>
    <w:rsid w:val="00086DDE"/>
    <w:rsid w:val="00091DFC"/>
    <w:rsid w:val="00092E0F"/>
    <w:rsid w:val="000933A3"/>
    <w:rsid w:val="00095957"/>
    <w:rsid w:val="000A49A2"/>
    <w:rsid w:val="000A53EA"/>
    <w:rsid w:val="000A7288"/>
    <w:rsid w:val="000A72B6"/>
    <w:rsid w:val="000B4FC6"/>
    <w:rsid w:val="000B5ABE"/>
    <w:rsid w:val="000B5EA9"/>
    <w:rsid w:val="000B67CD"/>
    <w:rsid w:val="000B7E2F"/>
    <w:rsid w:val="000B7ED1"/>
    <w:rsid w:val="000C22D5"/>
    <w:rsid w:val="000C358E"/>
    <w:rsid w:val="000C3C05"/>
    <w:rsid w:val="000C5F97"/>
    <w:rsid w:val="000D060D"/>
    <w:rsid w:val="000D0ED8"/>
    <w:rsid w:val="000E01A5"/>
    <w:rsid w:val="000E0298"/>
    <w:rsid w:val="000E1F77"/>
    <w:rsid w:val="000E2621"/>
    <w:rsid w:val="000E4BC1"/>
    <w:rsid w:val="000F0520"/>
    <w:rsid w:val="000F1849"/>
    <w:rsid w:val="000F2A2F"/>
    <w:rsid w:val="000F6510"/>
    <w:rsid w:val="000F71CC"/>
    <w:rsid w:val="00100D20"/>
    <w:rsid w:val="0010192D"/>
    <w:rsid w:val="00102081"/>
    <w:rsid w:val="00103CB2"/>
    <w:rsid w:val="00104841"/>
    <w:rsid w:val="00107182"/>
    <w:rsid w:val="0010727D"/>
    <w:rsid w:val="00110C82"/>
    <w:rsid w:val="00111FFE"/>
    <w:rsid w:val="0011299E"/>
    <w:rsid w:val="001134E0"/>
    <w:rsid w:val="00114040"/>
    <w:rsid w:val="0012523F"/>
    <w:rsid w:val="00127C78"/>
    <w:rsid w:val="0013135A"/>
    <w:rsid w:val="0013308A"/>
    <w:rsid w:val="00135FB9"/>
    <w:rsid w:val="001361E7"/>
    <w:rsid w:val="00137DC3"/>
    <w:rsid w:val="00140AD7"/>
    <w:rsid w:val="00143280"/>
    <w:rsid w:val="00151761"/>
    <w:rsid w:val="001522B7"/>
    <w:rsid w:val="00152326"/>
    <w:rsid w:val="00152C99"/>
    <w:rsid w:val="00156C2E"/>
    <w:rsid w:val="00156C9F"/>
    <w:rsid w:val="001646E2"/>
    <w:rsid w:val="001652D0"/>
    <w:rsid w:val="00165B83"/>
    <w:rsid w:val="00167AB1"/>
    <w:rsid w:val="00170C35"/>
    <w:rsid w:val="00171B15"/>
    <w:rsid w:val="00173CA8"/>
    <w:rsid w:val="00174A71"/>
    <w:rsid w:val="00175745"/>
    <w:rsid w:val="00181817"/>
    <w:rsid w:val="001833A4"/>
    <w:rsid w:val="00183819"/>
    <w:rsid w:val="00184347"/>
    <w:rsid w:val="0018439B"/>
    <w:rsid w:val="001856FE"/>
    <w:rsid w:val="00187652"/>
    <w:rsid w:val="001911E8"/>
    <w:rsid w:val="00191C48"/>
    <w:rsid w:val="00193173"/>
    <w:rsid w:val="00194BD8"/>
    <w:rsid w:val="0019620C"/>
    <w:rsid w:val="001A078F"/>
    <w:rsid w:val="001A2391"/>
    <w:rsid w:val="001B01D4"/>
    <w:rsid w:val="001B0606"/>
    <w:rsid w:val="001B08F9"/>
    <w:rsid w:val="001B149B"/>
    <w:rsid w:val="001B1CE7"/>
    <w:rsid w:val="001B26DE"/>
    <w:rsid w:val="001B29C8"/>
    <w:rsid w:val="001B4224"/>
    <w:rsid w:val="001B79A7"/>
    <w:rsid w:val="001C02DB"/>
    <w:rsid w:val="001C7595"/>
    <w:rsid w:val="001C76D2"/>
    <w:rsid w:val="001C7D3E"/>
    <w:rsid w:val="001D1B46"/>
    <w:rsid w:val="001D3BA1"/>
    <w:rsid w:val="001D5750"/>
    <w:rsid w:val="001E08F0"/>
    <w:rsid w:val="001E37E3"/>
    <w:rsid w:val="001F1675"/>
    <w:rsid w:val="001F5F01"/>
    <w:rsid w:val="0020071C"/>
    <w:rsid w:val="00203435"/>
    <w:rsid w:val="0020456A"/>
    <w:rsid w:val="00205237"/>
    <w:rsid w:val="002102FE"/>
    <w:rsid w:val="00210F54"/>
    <w:rsid w:val="002118F1"/>
    <w:rsid w:val="0021277E"/>
    <w:rsid w:val="0021372C"/>
    <w:rsid w:val="00214825"/>
    <w:rsid w:val="00216AD5"/>
    <w:rsid w:val="00216BFF"/>
    <w:rsid w:val="0021780B"/>
    <w:rsid w:val="00221326"/>
    <w:rsid w:val="00221EB1"/>
    <w:rsid w:val="00222311"/>
    <w:rsid w:val="002261D4"/>
    <w:rsid w:val="00226B2B"/>
    <w:rsid w:val="00232FA0"/>
    <w:rsid w:val="00233344"/>
    <w:rsid w:val="002342EA"/>
    <w:rsid w:val="00234BB0"/>
    <w:rsid w:val="00234E18"/>
    <w:rsid w:val="00235520"/>
    <w:rsid w:val="002369A0"/>
    <w:rsid w:val="002373B0"/>
    <w:rsid w:val="00241D3F"/>
    <w:rsid w:val="00241E73"/>
    <w:rsid w:val="0024337B"/>
    <w:rsid w:val="00243E42"/>
    <w:rsid w:val="00246785"/>
    <w:rsid w:val="002504FB"/>
    <w:rsid w:val="0025097C"/>
    <w:rsid w:val="002533F4"/>
    <w:rsid w:val="002538E9"/>
    <w:rsid w:val="0025405F"/>
    <w:rsid w:val="00254D42"/>
    <w:rsid w:val="00256BB1"/>
    <w:rsid w:val="00257087"/>
    <w:rsid w:val="002575D0"/>
    <w:rsid w:val="00261934"/>
    <w:rsid w:val="00261B8D"/>
    <w:rsid w:val="00263B37"/>
    <w:rsid w:val="00265082"/>
    <w:rsid w:val="002657B0"/>
    <w:rsid w:val="00267461"/>
    <w:rsid w:val="002678FC"/>
    <w:rsid w:val="00270330"/>
    <w:rsid w:val="00273DED"/>
    <w:rsid w:val="00274AFB"/>
    <w:rsid w:val="002750DD"/>
    <w:rsid w:val="002765A4"/>
    <w:rsid w:val="002871E7"/>
    <w:rsid w:val="002877C5"/>
    <w:rsid w:val="002917A9"/>
    <w:rsid w:val="00296132"/>
    <w:rsid w:val="00296680"/>
    <w:rsid w:val="00296978"/>
    <w:rsid w:val="002972ED"/>
    <w:rsid w:val="002A30C2"/>
    <w:rsid w:val="002B2596"/>
    <w:rsid w:val="002B26E2"/>
    <w:rsid w:val="002B3E33"/>
    <w:rsid w:val="002B7AA4"/>
    <w:rsid w:val="002C20C9"/>
    <w:rsid w:val="002C45CD"/>
    <w:rsid w:val="002C6777"/>
    <w:rsid w:val="002C739A"/>
    <w:rsid w:val="002C7DA8"/>
    <w:rsid w:val="002D0101"/>
    <w:rsid w:val="002D2334"/>
    <w:rsid w:val="002D34F5"/>
    <w:rsid w:val="002E1A79"/>
    <w:rsid w:val="002E5826"/>
    <w:rsid w:val="002E5DB5"/>
    <w:rsid w:val="002E60F1"/>
    <w:rsid w:val="002E7427"/>
    <w:rsid w:val="002F11F6"/>
    <w:rsid w:val="002F529C"/>
    <w:rsid w:val="00301406"/>
    <w:rsid w:val="00303F02"/>
    <w:rsid w:val="003051C1"/>
    <w:rsid w:val="0030643F"/>
    <w:rsid w:val="00306B7F"/>
    <w:rsid w:val="00312C09"/>
    <w:rsid w:val="00315E6D"/>
    <w:rsid w:val="00317766"/>
    <w:rsid w:val="00321AF4"/>
    <w:rsid w:val="00321E7A"/>
    <w:rsid w:val="00322DE4"/>
    <w:rsid w:val="00323A52"/>
    <w:rsid w:val="003247B2"/>
    <w:rsid w:val="00327609"/>
    <w:rsid w:val="00331D4E"/>
    <w:rsid w:val="00332A11"/>
    <w:rsid w:val="00333251"/>
    <w:rsid w:val="00333CC7"/>
    <w:rsid w:val="003340E6"/>
    <w:rsid w:val="00336286"/>
    <w:rsid w:val="003369E9"/>
    <w:rsid w:val="00337B12"/>
    <w:rsid w:val="0034007B"/>
    <w:rsid w:val="00340E11"/>
    <w:rsid w:val="00345A10"/>
    <w:rsid w:val="00345AD6"/>
    <w:rsid w:val="00345B52"/>
    <w:rsid w:val="003465C4"/>
    <w:rsid w:val="0034782B"/>
    <w:rsid w:val="003510B8"/>
    <w:rsid w:val="00351891"/>
    <w:rsid w:val="00351D4E"/>
    <w:rsid w:val="00356D35"/>
    <w:rsid w:val="0036138B"/>
    <w:rsid w:val="003619BA"/>
    <w:rsid w:val="00361D16"/>
    <w:rsid w:val="0036488B"/>
    <w:rsid w:val="00365262"/>
    <w:rsid w:val="00365AB1"/>
    <w:rsid w:val="00365DCD"/>
    <w:rsid w:val="00372015"/>
    <w:rsid w:val="003769B6"/>
    <w:rsid w:val="00376D3C"/>
    <w:rsid w:val="003774F3"/>
    <w:rsid w:val="003775AD"/>
    <w:rsid w:val="003805CE"/>
    <w:rsid w:val="00381666"/>
    <w:rsid w:val="00384C0D"/>
    <w:rsid w:val="00386A17"/>
    <w:rsid w:val="0039109A"/>
    <w:rsid w:val="003917C0"/>
    <w:rsid w:val="003927EC"/>
    <w:rsid w:val="0039390F"/>
    <w:rsid w:val="003953C1"/>
    <w:rsid w:val="003A0091"/>
    <w:rsid w:val="003A0B16"/>
    <w:rsid w:val="003A2D74"/>
    <w:rsid w:val="003A3147"/>
    <w:rsid w:val="003A347E"/>
    <w:rsid w:val="003A3EE3"/>
    <w:rsid w:val="003A4B6D"/>
    <w:rsid w:val="003A7B35"/>
    <w:rsid w:val="003B697B"/>
    <w:rsid w:val="003C18D4"/>
    <w:rsid w:val="003C2E24"/>
    <w:rsid w:val="003C606B"/>
    <w:rsid w:val="003D007E"/>
    <w:rsid w:val="003D1A2C"/>
    <w:rsid w:val="003D263D"/>
    <w:rsid w:val="003D2B55"/>
    <w:rsid w:val="003D69CA"/>
    <w:rsid w:val="003D7171"/>
    <w:rsid w:val="003E1F78"/>
    <w:rsid w:val="003E291C"/>
    <w:rsid w:val="003E5B43"/>
    <w:rsid w:val="003E5B73"/>
    <w:rsid w:val="003F3EFE"/>
    <w:rsid w:val="003F55B3"/>
    <w:rsid w:val="0040190F"/>
    <w:rsid w:val="004043B9"/>
    <w:rsid w:val="00404FAB"/>
    <w:rsid w:val="00405660"/>
    <w:rsid w:val="00412562"/>
    <w:rsid w:val="00420812"/>
    <w:rsid w:val="00420DEB"/>
    <w:rsid w:val="00423A80"/>
    <w:rsid w:val="00427918"/>
    <w:rsid w:val="00431503"/>
    <w:rsid w:val="00433E18"/>
    <w:rsid w:val="0043445F"/>
    <w:rsid w:val="00434753"/>
    <w:rsid w:val="00435425"/>
    <w:rsid w:val="00437E32"/>
    <w:rsid w:val="004420FA"/>
    <w:rsid w:val="00442691"/>
    <w:rsid w:val="00443297"/>
    <w:rsid w:val="00444B74"/>
    <w:rsid w:val="0044657B"/>
    <w:rsid w:val="00447DB2"/>
    <w:rsid w:val="00450C50"/>
    <w:rsid w:val="00453DDC"/>
    <w:rsid w:val="0045471A"/>
    <w:rsid w:val="00456A63"/>
    <w:rsid w:val="00461032"/>
    <w:rsid w:val="00461AA1"/>
    <w:rsid w:val="00463639"/>
    <w:rsid w:val="00465FDF"/>
    <w:rsid w:val="00467424"/>
    <w:rsid w:val="00470C32"/>
    <w:rsid w:val="00471457"/>
    <w:rsid w:val="004719AA"/>
    <w:rsid w:val="00477D50"/>
    <w:rsid w:val="00480114"/>
    <w:rsid w:val="00480ED1"/>
    <w:rsid w:val="0048181C"/>
    <w:rsid w:val="0048188F"/>
    <w:rsid w:val="0048329B"/>
    <w:rsid w:val="00483C5A"/>
    <w:rsid w:val="0049342F"/>
    <w:rsid w:val="00494142"/>
    <w:rsid w:val="00494A1C"/>
    <w:rsid w:val="00495385"/>
    <w:rsid w:val="00495BD9"/>
    <w:rsid w:val="0049627C"/>
    <w:rsid w:val="00496406"/>
    <w:rsid w:val="004A3784"/>
    <w:rsid w:val="004A3A1F"/>
    <w:rsid w:val="004A52EF"/>
    <w:rsid w:val="004A64F0"/>
    <w:rsid w:val="004B119B"/>
    <w:rsid w:val="004B1365"/>
    <w:rsid w:val="004B300C"/>
    <w:rsid w:val="004B4AE8"/>
    <w:rsid w:val="004B554C"/>
    <w:rsid w:val="004B6447"/>
    <w:rsid w:val="004C1FC0"/>
    <w:rsid w:val="004C285A"/>
    <w:rsid w:val="004C46E7"/>
    <w:rsid w:val="004C62FF"/>
    <w:rsid w:val="004C712F"/>
    <w:rsid w:val="004C7A76"/>
    <w:rsid w:val="004D008E"/>
    <w:rsid w:val="004D114F"/>
    <w:rsid w:val="004D22F4"/>
    <w:rsid w:val="004D272F"/>
    <w:rsid w:val="004D6BD9"/>
    <w:rsid w:val="004E0806"/>
    <w:rsid w:val="004E08E1"/>
    <w:rsid w:val="004E10B6"/>
    <w:rsid w:val="004E3930"/>
    <w:rsid w:val="004E3DE9"/>
    <w:rsid w:val="004E46A5"/>
    <w:rsid w:val="004E476F"/>
    <w:rsid w:val="004E4DAE"/>
    <w:rsid w:val="004F0072"/>
    <w:rsid w:val="004F19EE"/>
    <w:rsid w:val="004F3615"/>
    <w:rsid w:val="004F3F93"/>
    <w:rsid w:val="004F4CCD"/>
    <w:rsid w:val="004F58CB"/>
    <w:rsid w:val="004F721B"/>
    <w:rsid w:val="004F7EE4"/>
    <w:rsid w:val="00500FFB"/>
    <w:rsid w:val="00506BCE"/>
    <w:rsid w:val="0051088E"/>
    <w:rsid w:val="00514B49"/>
    <w:rsid w:val="00516326"/>
    <w:rsid w:val="00516D0A"/>
    <w:rsid w:val="00516F4C"/>
    <w:rsid w:val="005217F4"/>
    <w:rsid w:val="00521813"/>
    <w:rsid w:val="00523024"/>
    <w:rsid w:val="00526223"/>
    <w:rsid w:val="00526A3F"/>
    <w:rsid w:val="00530006"/>
    <w:rsid w:val="00530048"/>
    <w:rsid w:val="005300FA"/>
    <w:rsid w:val="00537C7F"/>
    <w:rsid w:val="00540160"/>
    <w:rsid w:val="00541CEE"/>
    <w:rsid w:val="00543A20"/>
    <w:rsid w:val="00544119"/>
    <w:rsid w:val="0055166B"/>
    <w:rsid w:val="00552614"/>
    <w:rsid w:val="00552B63"/>
    <w:rsid w:val="005613A9"/>
    <w:rsid w:val="00565356"/>
    <w:rsid w:val="00567C0B"/>
    <w:rsid w:val="00570E6C"/>
    <w:rsid w:val="0057228F"/>
    <w:rsid w:val="00573078"/>
    <w:rsid w:val="0057662D"/>
    <w:rsid w:val="005813B1"/>
    <w:rsid w:val="00581A71"/>
    <w:rsid w:val="00581D42"/>
    <w:rsid w:val="00584D45"/>
    <w:rsid w:val="00587804"/>
    <w:rsid w:val="005902DF"/>
    <w:rsid w:val="00591B41"/>
    <w:rsid w:val="005A2623"/>
    <w:rsid w:val="005A2C24"/>
    <w:rsid w:val="005B49F4"/>
    <w:rsid w:val="005B62F4"/>
    <w:rsid w:val="005B6479"/>
    <w:rsid w:val="005C124A"/>
    <w:rsid w:val="005D04C9"/>
    <w:rsid w:val="005D4468"/>
    <w:rsid w:val="005D638A"/>
    <w:rsid w:val="005D6D3B"/>
    <w:rsid w:val="005D75B7"/>
    <w:rsid w:val="005F7C5F"/>
    <w:rsid w:val="005F7CD8"/>
    <w:rsid w:val="00600A66"/>
    <w:rsid w:val="00602CAD"/>
    <w:rsid w:val="00603551"/>
    <w:rsid w:val="0060696F"/>
    <w:rsid w:val="006078EC"/>
    <w:rsid w:val="006079B6"/>
    <w:rsid w:val="00610CCD"/>
    <w:rsid w:val="00621A60"/>
    <w:rsid w:val="00625361"/>
    <w:rsid w:val="00626C97"/>
    <w:rsid w:val="0062750F"/>
    <w:rsid w:val="00630C5E"/>
    <w:rsid w:val="006313DD"/>
    <w:rsid w:val="00632309"/>
    <w:rsid w:val="006401B8"/>
    <w:rsid w:val="0064191D"/>
    <w:rsid w:val="00641926"/>
    <w:rsid w:val="0064464B"/>
    <w:rsid w:val="00647339"/>
    <w:rsid w:val="00647F11"/>
    <w:rsid w:val="00657A79"/>
    <w:rsid w:val="00660A5E"/>
    <w:rsid w:val="00661780"/>
    <w:rsid w:val="00661DA2"/>
    <w:rsid w:val="00661E36"/>
    <w:rsid w:val="006643E6"/>
    <w:rsid w:val="00665830"/>
    <w:rsid w:val="00671431"/>
    <w:rsid w:val="006765C8"/>
    <w:rsid w:val="00676912"/>
    <w:rsid w:val="00676E7D"/>
    <w:rsid w:val="00677AF3"/>
    <w:rsid w:val="00680524"/>
    <w:rsid w:val="00681677"/>
    <w:rsid w:val="00682A97"/>
    <w:rsid w:val="00686FA8"/>
    <w:rsid w:val="00693361"/>
    <w:rsid w:val="00696A60"/>
    <w:rsid w:val="006A1748"/>
    <w:rsid w:val="006B5BCF"/>
    <w:rsid w:val="006B5E67"/>
    <w:rsid w:val="006C1C1D"/>
    <w:rsid w:val="006C4088"/>
    <w:rsid w:val="006C4D87"/>
    <w:rsid w:val="006D0EF8"/>
    <w:rsid w:val="006D243C"/>
    <w:rsid w:val="006D366F"/>
    <w:rsid w:val="006D4C6A"/>
    <w:rsid w:val="006D74F0"/>
    <w:rsid w:val="006E0829"/>
    <w:rsid w:val="006E16B3"/>
    <w:rsid w:val="006E25A9"/>
    <w:rsid w:val="006E2E81"/>
    <w:rsid w:val="006E627C"/>
    <w:rsid w:val="006E6A1D"/>
    <w:rsid w:val="006F2EA8"/>
    <w:rsid w:val="006F3317"/>
    <w:rsid w:val="006F3EF8"/>
    <w:rsid w:val="006F600B"/>
    <w:rsid w:val="006F69CD"/>
    <w:rsid w:val="006F7E86"/>
    <w:rsid w:val="00704F9F"/>
    <w:rsid w:val="00705E68"/>
    <w:rsid w:val="00706F1A"/>
    <w:rsid w:val="00707955"/>
    <w:rsid w:val="00710161"/>
    <w:rsid w:val="00710625"/>
    <w:rsid w:val="00713FC8"/>
    <w:rsid w:val="00714B1F"/>
    <w:rsid w:val="0071634F"/>
    <w:rsid w:val="00717505"/>
    <w:rsid w:val="00717600"/>
    <w:rsid w:val="007235EA"/>
    <w:rsid w:val="00727D4B"/>
    <w:rsid w:val="007350F7"/>
    <w:rsid w:val="0073733F"/>
    <w:rsid w:val="00742735"/>
    <w:rsid w:val="0074517A"/>
    <w:rsid w:val="00746220"/>
    <w:rsid w:val="007478EC"/>
    <w:rsid w:val="007505BC"/>
    <w:rsid w:val="007519CC"/>
    <w:rsid w:val="00751A57"/>
    <w:rsid w:val="00752F42"/>
    <w:rsid w:val="007549BA"/>
    <w:rsid w:val="00762809"/>
    <w:rsid w:val="00763BBF"/>
    <w:rsid w:val="00764349"/>
    <w:rsid w:val="0076491D"/>
    <w:rsid w:val="0077210E"/>
    <w:rsid w:val="00773151"/>
    <w:rsid w:val="00774491"/>
    <w:rsid w:val="00774A3C"/>
    <w:rsid w:val="00776BEE"/>
    <w:rsid w:val="00776E61"/>
    <w:rsid w:val="0078155F"/>
    <w:rsid w:val="00781987"/>
    <w:rsid w:val="0078404B"/>
    <w:rsid w:val="00786A04"/>
    <w:rsid w:val="00787490"/>
    <w:rsid w:val="00790366"/>
    <w:rsid w:val="00790E08"/>
    <w:rsid w:val="0079261E"/>
    <w:rsid w:val="00796CAD"/>
    <w:rsid w:val="007974C4"/>
    <w:rsid w:val="00797F2B"/>
    <w:rsid w:val="007A17B2"/>
    <w:rsid w:val="007A2158"/>
    <w:rsid w:val="007A250D"/>
    <w:rsid w:val="007A5ECC"/>
    <w:rsid w:val="007B190A"/>
    <w:rsid w:val="007B1C36"/>
    <w:rsid w:val="007B247D"/>
    <w:rsid w:val="007C5C64"/>
    <w:rsid w:val="007C78E0"/>
    <w:rsid w:val="007D20D5"/>
    <w:rsid w:val="007D2A86"/>
    <w:rsid w:val="007D4717"/>
    <w:rsid w:val="007D480B"/>
    <w:rsid w:val="007D4877"/>
    <w:rsid w:val="007D4BC4"/>
    <w:rsid w:val="007D6863"/>
    <w:rsid w:val="007D7AF1"/>
    <w:rsid w:val="007D7C54"/>
    <w:rsid w:val="007E0147"/>
    <w:rsid w:val="007E08D8"/>
    <w:rsid w:val="007E38BA"/>
    <w:rsid w:val="007E4E4D"/>
    <w:rsid w:val="007E5C4D"/>
    <w:rsid w:val="007E71C1"/>
    <w:rsid w:val="007E7B52"/>
    <w:rsid w:val="007F0B25"/>
    <w:rsid w:val="007F0E69"/>
    <w:rsid w:val="007F1E9C"/>
    <w:rsid w:val="007F2E18"/>
    <w:rsid w:val="007F2E70"/>
    <w:rsid w:val="007F61CC"/>
    <w:rsid w:val="007F72E0"/>
    <w:rsid w:val="00806AEC"/>
    <w:rsid w:val="00807869"/>
    <w:rsid w:val="0080793C"/>
    <w:rsid w:val="00811288"/>
    <w:rsid w:val="008147BD"/>
    <w:rsid w:val="00815298"/>
    <w:rsid w:val="008155D8"/>
    <w:rsid w:val="00817D31"/>
    <w:rsid w:val="008200C0"/>
    <w:rsid w:val="00821C7A"/>
    <w:rsid w:val="00823550"/>
    <w:rsid w:val="00824173"/>
    <w:rsid w:val="00826953"/>
    <w:rsid w:val="008374E6"/>
    <w:rsid w:val="00840E84"/>
    <w:rsid w:val="00841C87"/>
    <w:rsid w:val="008431FC"/>
    <w:rsid w:val="00845905"/>
    <w:rsid w:val="00846045"/>
    <w:rsid w:val="00846067"/>
    <w:rsid w:val="00846309"/>
    <w:rsid w:val="00847770"/>
    <w:rsid w:val="00851E9D"/>
    <w:rsid w:val="008528D4"/>
    <w:rsid w:val="00853AF1"/>
    <w:rsid w:val="00854FBC"/>
    <w:rsid w:val="00855365"/>
    <w:rsid w:val="00862248"/>
    <w:rsid w:val="0086404E"/>
    <w:rsid w:val="00867388"/>
    <w:rsid w:val="00872549"/>
    <w:rsid w:val="008751BA"/>
    <w:rsid w:val="00877542"/>
    <w:rsid w:val="008845A7"/>
    <w:rsid w:val="00884AF8"/>
    <w:rsid w:val="008862EE"/>
    <w:rsid w:val="00886475"/>
    <w:rsid w:val="00886FF1"/>
    <w:rsid w:val="00890794"/>
    <w:rsid w:val="008933A9"/>
    <w:rsid w:val="008945D5"/>
    <w:rsid w:val="008A275E"/>
    <w:rsid w:val="008A60E9"/>
    <w:rsid w:val="008B0312"/>
    <w:rsid w:val="008B1B9C"/>
    <w:rsid w:val="008B3426"/>
    <w:rsid w:val="008B64B6"/>
    <w:rsid w:val="008B6588"/>
    <w:rsid w:val="008B6BC2"/>
    <w:rsid w:val="008C068A"/>
    <w:rsid w:val="008C2EE4"/>
    <w:rsid w:val="008C65A3"/>
    <w:rsid w:val="008D3FC0"/>
    <w:rsid w:val="008D5B09"/>
    <w:rsid w:val="008D65D5"/>
    <w:rsid w:val="008E1E31"/>
    <w:rsid w:val="008E36E5"/>
    <w:rsid w:val="008E412B"/>
    <w:rsid w:val="008E42F9"/>
    <w:rsid w:val="008E5CD9"/>
    <w:rsid w:val="008F0780"/>
    <w:rsid w:val="008F46AC"/>
    <w:rsid w:val="008F5E3C"/>
    <w:rsid w:val="00902008"/>
    <w:rsid w:val="00903338"/>
    <w:rsid w:val="00903C80"/>
    <w:rsid w:val="00904FAB"/>
    <w:rsid w:val="0090523A"/>
    <w:rsid w:val="0090691B"/>
    <w:rsid w:val="00907C46"/>
    <w:rsid w:val="00910333"/>
    <w:rsid w:val="009113A0"/>
    <w:rsid w:val="00912B62"/>
    <w:rsid w:val="00914217"/>
    <w:rsid w:val="009143A1"/>
    <w:rsid w:val="00914651"/>
    <w:rsid w:val="009160FB"/>
    <w:rsid w:val="00916F8D"/>
    <w:rsid w:val="00921F52"/>
    <w:rsid w:val="00922B2F"/>
    <w:rsid w:val="00923A12"/>
    <w:rsid w:val="009256B9"/>
    <w:rsid w:val="00925B85"/>
    <w:rsid w:val="00926DE2"/>
    <w:rsid w:val="00931F70"/>
    <w:rsid w:val="00932836"/>
    <w:rsid w:val="00936FF9"/>
    <w:rsid w:val="009403F3"/>
    <w:rsid w:val="00940DF4"/>
    <w:rsid w:val="00941B0F"/>
    <w:rsid w:val="009427C7"/>
    <w:rsid w:val="00942905"/>
    <w:rsid w:val="0094353A"/>
    <w:rsid w:val="00943E88"/>
    <w:rsid w:val="00945AE1"/>
    <w:rsid w:val="0094782C"/>
    <w:rsid w:val="009513D7"/>
    <w:rsid w:val="00952521"/>
    <w:rsid w:val="009546CD"/>
    <w:rsid w:val="009553B4"/>
    <w:rsid w:val="009571A3"/>
    <w:rsid w:val="00963DE0"/>
    <w:rsid w:val="00964C17"/>
    <w:rsid w:val="00964C1C"/>
    <w:rsid w:val="00965342"/>
    <w:rsid w:val="009653FD"/>
    <w:rsid w:val="00966407"/>
    <w:rsid w:val="00967C7E"/>
    <w:rsid w:val="00970612"/>
    <w:rsid w:val="00971DA1"/>
    <w:rsid w:val="00971E05"/>
    <w:rsid w:val="009737FA"/>
    <w:rsid w:val="00977B37"/>
    <w:rsid w:val="009802C7"/>
    <w:rsid w:val="009808CA"/>
    <w:rsid w:val="00980D5E"/>
    <w:rsid w:val="009817E5"/>
    <w:rsid w:val="0098218D"/>
    <w:rsid w:val="00982B10"/>
    <w:rsid w:val="00983750"/>
    <w:rsid w:val="00986BFB"/>
    <w:rsid w:val="00987777"/>
    <w:rsid w:val="0099048C"/>
    <w:rsid w:val="00993110"/>
    <w:rsid w:val="0099314D"/>
    <w:rsid w:val="00994B15"/>
    <w:rsid w:val="009A0E49"/>
    <w:rsid w:val="009A1BDD"/>
    <w:rsid w:val="009A28AF"/>
    <w:rsid w:val="009A694B"/>
    <w:rsid w:val="009B22DE"/>
    <w:rsid w:val="009B3E0A"/>
    <w:rsid w:val="009B6DA3"/>
    <w:rsid w:val="009C2CDA"/>
    <w:rsid w:val="009C692C"/>
    <w:rsid w:val="009C6EDF"/>
    <w:rsid w:val="009D0177"/>
    <w:rsid w:val="009D03A8"/>
    <w:rsid w:val="009D1523"/>
    <w:rsid w:val="009D2395"/>
    <w:rsid w:val="009D3967"/>
    <w:rsid w:val="009D45AE"/>
    <w:rsid w:val="009D6C51"/>
    <w:rsid w:val="009E23FA"/>
    <w:rsid w:val="009E5DD7"/>
    <w:rsid w:val="009F0C28"/>
    <w:rsid w:val="009F2444"/>
    <w:rsid w:val="009F294B"/>
    <w:rsid w:val="009F3DB9"/>
    <w:rsid w:val="009F3DCA"/>
    <w:rsid w:val="009F586A"/>
    <w:rsid w:val="00A028E4"/>
    <w:rsid w:val="00A04093"/>
    <w:rsid w:val="00A05AB7"/>
    <w:rsid w:val="00A060DF"/>
    <w:rsid w:val="00A06422"/>
    <w:rsid w:val="00A06A69"/>
    <w:rsid w:val="00A10F01"/>
    <w:rsid w:val="00A11785"/>
    <w:rsid w:val="00A12060"/>
    <w:rsid w:val="00A14B73"/>
    <w:rsid w:val="00A15459"/>
    <w:rsid w:val="00A16B43"/>
    <w:rsid w:val="00A172DC"/>
    <w:rsid w:val="00A20610"/>
    <w:rsid w:val="00A21525"/>
    <w:rsid w:val="00A22E14"/>
    <w:rsid w:val="00A23FC0"/>
    <w:rsid w:val="00A2542D"/>
    <w:rsid w:val="00A2542F"/>
    <w:rsid w:val="00A306ED"/>
    <w:rsid w:val="00A3398E"/>
    <w:rsid w:val="00A3595F"/>
    <w:rsid w:val="00A36973"/>
    <w:rsid w:val="00A40F23"/>
    <w:rsid w:val="00A422F6"/>
    <w:rsid w:val="00A507B4"/>
    <w:rsid w:val="00A5171A"/>
    <w:rsid w:val="00A51D5C"/>
    <w:rsid w:val="00A536AC"/>
    <w:rsid w:val="00A542CF"/>
    <w:rsid w:val="00A56C9C"/>
    <w:rsid w:val="00A573A7"/>
    <w:rsid w:val="00A6347C"/>
    <w:rsid w:val="00A63EF6"/>
    <w:rsid w:val="00A650EE"/>
    <w:rsid w:val="00A665A0"/>
    <w:rsid w:val="00A678A6"/>
    <w:rsid w:val="00A67FEE"/>
    <w:rsid w:val="00A7126A"/>
    <w:rsid w:val="00A722F4"/>
    <w:rsid w:val="00A73795"/>
    <w:rsid w:val="00A73BBA"/>
    <w:rsid w:val="00A73F93"/>
    <w:rsid w:val="00A743F4"/>
    <w:rsid w:val="00A74D4D"/>
    <w:rsid w:val="00A759CE"/>
    <w:rsid w:val="00A76CD5"/>
    <w:rsid w:val="00A76FB6"/>
    <w:rsid w:val="00A80F7C"/>
    <w:rsid w:val="00A85D95"/>
    <w:rsid w:val="00A86907"/>
    <w:rsid w:val="00A87E6D"/>
    <w:rsid w:val="00A913CA"/>
    <w:rsid w:val="00A924A5"/>
    <w:rsid w:val="00A92DDF"/>
    <w:rsid w:val="00A94193"/>
    <w:rsid w:val="00A95BF0"/>
    <w:rsid w:val="00A95CBE"/>
    <w:rsid w:val="00A97F8F"/>
    <w:rsid w:val="00AA3A3F"/>
    <w:rsid w:val="00AA4871"/>
    <w:rsid w:val="00AA666F"/>
    <w:rsid w:val="00AA74F1"/>
    <w:rsid w:val="00AA7F59"/>
    <w:rsid w:val="00AB02BB"/>
    <w:rsid w:val="00AB2781"/>
    <w:rsid w:val="00AC1473"/>
    <w:rsid w:val="00AC5085"/>
    <w:rsid w:val="00AC6615"/>
    <w:rsid w:val="00AC673E"/>
    <w:rsid w:val="00AC795B"/>
    <w:rsid w:val="00AD0FE4"/>
    <w:rsid w:val="00AD1A5B"/>
    <w:rsid w:val="00AD2363"/>
    <w:rsid w:val="00AD2FC5"/>
    <w:rsid w:val="00AD3029"/>
    <w:rsid w:val="00AD60C9"/>
    <w:rsid w:val="00AD788C"/>
    <w:rsid w:val="00AE0CA3"/>
    <w:rsid w:val="00AE48AC"/>
    <w:rsid w:val="00AE5FE9"/>
    <w:rsid w:val="00AE690B"/>
    <w:rsid w:val="00AE754B"/>
    <w:rsid w:val="00AF0978"/>
    <w:rsid w:val="00AF2F47"/>
    <w:rsid w:val="00AF6721"/>
    <w:rsid w:val="00B008E2"/>
    <w:rsid w:val="00B00D78"/>
    <w:rsid w:val="00B03590"/>
    <w:rsid w:val="00B04196"/>
    <w:rsid w:val="00B0705E"/>
    <w:rsid w:val="00B1046B"/>
    <w:rsid w:val="00B10BC6"/>
    <w:rsid w:val="00B110F0"/>
    <w:rsid w:val="00B11C08"/>
    <w:rsid w:val="00B12EAC"/>
    <w:rsid w:val="00B158DF"/>
    <w:rsid w:val="00B15E1B"/>
    <w:rsid w:val="00B16405"/>
    <w:rsid w:val="00B2461A"/>
    <w:rsid w:val="00B26504"/>
    <w:rsid w:val="00B26C55"/>
    <w:rsid w:val="00B27717"/>
    <w:rsid w:val="00B301BA"/>
    <w:rsid w:val="00B30C78"/>
    <w:rsid w:val="00B31C51"/>
    <w:rsid w:val="00B321E9"/>
    <w:rsid w:val="00B3341D"/>
    <w:rsid w:val="00B34EF8"/>
    <w:rsid w:val="00B41072"/>
    <w:rsid w:val="00B445D6"/>
    <w:rsid w:val="00B460BF"/>
    <w:rsid w:val="00B4724F"/>
    <w:rsid w:val="00B47948"/>
    <w:rsid w:val="00B50F46"/>
    <w:rsid w:val="00B51D43"/>
    <w:rsid w:val="00B51D94"/>
    <w:rsid w:val="00B545FA"/>
    <w:rsid w:val="00B5496F"/>
    <w:rsid w:val="00B55B5B"/>
    <w:rsid w:val="00B568D9"/>
    <w:rsid w:val="00B56A74"/>
    <w:rsid w:val="00B5739E"/>
    <w:rsid w:val="00B6631C"/>
    <w:rsid w:val="00B73D4E"/>
    <w:rsid w:val="00B80673"/>
    <w:rsid w:val="00B818B1"/>
    <w:rsid w:val="00B81DDB"/>
    <w:rsid w:val="00B90A94"/>
    <w:rsid w:val="00B92693"/>
    <w:rsid w:val="00B95FDC"/>
    <w:rsid w:val="00BA04CA"/>
    <w:rsid w:val="00BA484C"/>
    <w:rsid w:val="00BA4912"/>
    <w:rsid w:val="00BA49E9"/>
    <w:rsid w:val="00BA69F9"/>
    <w:rsid w:val="00BB036E"/>
    <w:rsid w:val="00BB093F"/>
    <w:rsid w:val="00BB1420"/>
    <w:rsid w:val="00BB2119"/>
    <w:rsid w:val="00BB2D57"/>
    <w:rsid w:val="00BB74AC"/>
    <w:rsid w:val="00BC2082"/>
    <w:rsid w:val="00BC2AE3"/>
    <w:rsid w:val="00BC41D2"/>
    <w:rsid w:val="00BD1501"/>
    <w:rsid w:val="00BD2A96"/>
    <w:rsid w:val="00BD6BC1"/>
    <w:rsid w:val="00BE170B"/>
    <w:rsid w:val="00BE30CF"/>
    <w:rsid w:val="00BE4589"/>
    <w:rsid w:val="00BE48D2"/>
    <w:rsid w:val="00BE5160"/>
    <w:rsid w:val="00BF15E2"/>
    <w:rsid w:val="00BF1EAA"/>
    <w:rsid w:val="00BF68FE"/>
    <w:rsid w:val="00C01024"/>
    <w:rsid w:val="00C01C64"/>
    <w:rsid w:val="00C01DF3"/>
    <w:rsid w:val="00C03992"/>
    <w:rsid w:val="00C0405E"/>
    <w:rsid w:val="00C05453"/>
    <w:rsid w:val="00C05801"/>
    <w:rsid w:val="00C0748E"/>
    <w:rsid w:val="00C10CDD"/>
    <w:rsid w:val="00C11AE9"/>
    <w:rsid w:val="00C12D59"/>
    <w:rsid w:val="00C14424"/>
    <w:rsid w:val="00C15CA7"/>
    <w:rsid w:val="00C173D0"/>
    <w:rsid w:val="00C174A0"/>
    <w:rsid w:val="00C20273"/>
    <w:rsid w:val="00C2424D"/>
    <w:rsid w:val="00C24F35"/>
    <w:rsid w:val="00C2625C"/>
    <w:rsid w:val="00C266BB"/>
    <w:rsid w:val="00C26883"/>
    <w:rsid w:val="00C32665"/>
    <w:rsid w:val="00C33021"/>
    <w:rsid w:val="00C33187"/>
    <w:rsid w:val="00C33969"/>
    <w:rsid w:val="00C34350"/>
    <w:rsid w:val="00C35CE2"/>
    <w:rsid w:val="00C35E41"/>
    <w:rsid w:val="00C36048"/>
    <w:rsid w:val="00C36B49"/>
    <w:rsid w:val="00C36E71"/>
    <w:rsid w:val="00C43AC1"/>
    <w:rsid w:val="00C43BC6"/>
    <w:rsid w:val="00C45912"/>
    <w:rsid w:val="00C461AE"/>
    <w:rsid w:val="00C53E34"/>
    <w:rsid w:val="00C55B54"/>
    <w:rsid w:val="00C56840"/>
    <w:rsid w:val="00C57571"/>
    <w:rsid w:val="00C61B6E"/>
    <w:rsid w:val="00C62D51"/>
    <w:rsid w:val="00C63147"/>
    <w:rsid w:val="00C64150"/>
    <w:rsid w:val="00C6671A"/>
    <w:rsid w:val="00C676C7"/>
    <w:rsid w:val="00C67D3C"/>
    <w:rsid w:val="00C72A14"/>
    <w:rsid w:val="00C7362F"/>
    <w:rsid w:val="00C753DB"/>
    <w:rsid w:val="00C82723"/>
    <w:rsid w:val="00C8304D"/>
    <w:rsid w:val="00C8332A"/>
    <w:rsid w:val="00C873AC"/>
    <w:rsid w:val="00C915ED"/>
    <w:rsid w:val="00C920E3"/>
    <w:rsid w:val="00C92C9B"/>
    <w:rsid w:val="00C959B7"/>
    <w:rsid w:val="00C964E7"/>
    <w:rsid w:val="00C97330"/>
    <w:rsid w:val="00CA00DE"/>
    <w:rsid w:val="00CA30CD"/>
    <w:rsid w:val="00CA31EB"/>
    <w:rsid w:val="00CA460F"/>
    <w:rsid w:val="00CA46CA"/>
    <w:rsid w:val="00CB1C1A"/>
    <w:rsid w:val="00CB26B0"/>
    <w:rsid w:val="00CB27BE"/>
    <w:rsid w:val="00CB51EC"/>
    <w:rsid w:val="00CB6636"/>
    <w:rsid w:val="00CB7E18"/>
    <w:rsid w:val="00CC58EF"/>
    <w:rsid w:val="00CC6EDB"/>
    <w:rsid w:val="00CD0426"/>
    <w:rsid w:val="00CD0F19"/>
    <w:rsid w:val="00CD12A2"/>
    <w:rsid w:val="00CD45D2"/>
    <w:rsid w:val="00CE354A"/>
    <w:rsid w:val="00CE41AD"/>
    <w:rsid w:val="00CE6589"/>
    <w:rsid w:val="00CE7FCC"/>
    <w:rsid w:val="00CF15F4"/>
    <w:rsid w:val="00CF2FCB"/>
    <w:rsid w:val="00CF32C5"/>
    <w:rsid w:val="00CF7139"/>
    <w:rsid w:val="00D00B68"/>
    <w:rsid w:val="00D01CDE"/>
    <w:rsid w:val="00D02F36"/>
    <w:rsid w:val="00D04364"/>
    <w:rsid w:val="00D06139"/>
    <w:rsid w:val="00D06668"/>
    <w:rsid w:val="00D10318"/>
    <w:rsid w:val="00D119AA"/>
    <w:rsid w:val="00D126D2"/>
    <w:rsid w:val="00D15A23"/>
    <w:rsid w:val="00D16C55"/>
    <w:rsid w:val="00D16EE8"/>
    <w:rsid w:val="00D2256E"/>
    <w:rsid w:val="00D24390"/>
    <w:rsid w:val="00D246F7"/>
    <w:rsid w:val="00D258BE"/>
    <w:rsid w:val="00D26358"/>
    <w:rsid w:val="00D26981"/>
    <w:rsid w:val="00D31386"/>
    <w:rsid w:val="00D31AF1"/>
    <w:rsid w:val="00D32878"/>
    <w:rsid w:val="00D330FD"/>
    <w:rsid w:val="00D35C33"/>
    <w:rsid w:val="00D411C7"/>
    <w:rsid w:val="00D43446"/>
    <w:rsid w:val="00D45F16"/>
    <w:rsid w:val="00D529F4"/>
    <w:rsid w:val="00D53876"/>
    <w:rsid w:val="00D53EA6"/>
    <w:rsid w:val="00D54F16"/>
    <w:rsid w:val="00D56577"/>
    <w:rsid w:val="00D56D3E"/>
    <w:rsid w:val="00D56E71"/>
    <w:rsid w:val="00D62C9F"/>
    <w:rsid w:val="00D656C9"/>
    <w:rsid w:val="00D67A3F"/>
    <w:rsid w:val="00D707B3"/>
    <w:rsid w:val="00D71A77"/>
    <w:rsid w:val="00D85097"/>
    <w:rsid w:val="00D85A8E"/>
    <w:rsid w:val="00D85D59"/>
    <w:rsid w:val="00D873B4"/>
    <w:rsid w:val="00D97C13"/>
    <w:rsid w:val="00D97D0B"/>
    <w:rsid w:val="00DA19CD"/>
    <w:rsid w:val="00DA1AA4"/>
    <w:rsid w:val="00DA4EF9"/>
    <w:rsid w:val="00DA5665"/>
    <w:rsid w:val="00DA7719"/>
    <w:rsid w:val="00DA7AA7"/>
    <w:rsid w:val="00DA7E8A"/>
    <w:rsid w:val="00DB271A"/>
    <w:rsid w:val="00DB2876"/>
    <w:rsid w:val="00DB55D1"/>
    <w:rsid w:val="00DB6CB2"/>
    <w:rsid w:val="00DC0C3A"/>
    <w:rsid w:val="00DC29B3"/>
    <w:rsid w:val="00DC6737"/>
    <w:rsid w:val="00DC7D73"/>
    <w:rsid w:val="00DD472C"/>
    <w:rsid w:val="00DD7D8A"/>
    <w:rsid w:val="00DE3A88"/>
    <w:rsid w:val="00DE43CC"/>
    <w:rsid w:val="00DE4A88"/>
    <w:rsid w:val="00DE5FB2"/>
    <w:rsid w:val="00DE7250"/>
    <w:rsid w:val="00DF55BA"/>
    <w:rsid w:val="00DF5B68"/>
    <w:rsid w:val="00DF6DAD"/>
    <w:rsid w:val="00DF6E88"/>
    <w:rsid w:val="00E03D09"/>
    <w:rsid w:val="00E04E8E"/>
    <w:rsid w:val="00E053FC"/>
    <w:rsid w:val="00E06D66"/>
    <w:rsid w:val="00E07BC5"/>
    <w:rsid w:val="00E1258B"/>
    <w:rsid w:val="00E1472F"/>
    <w:rsid w:val="00E16A8D"/>
    <w:rsid w:val="00E17ABB"/>
    <w:rsid w:val="00E204E9"/>
    <w:rsid w:val="00E216FB"/>
    <w:rsid w:val="00E22471"/>
    <w:rsid w:val="00E2247C"/>
    <w:rsid w:val="00E27424"/>
    <w:rsid w:val="00E2779C"/>
    <w:rsid w:val="00E27846"/>
    <w:rsid w:val="00E332F2"/>
    <w:rsid w:val="00E352CA"/>
    <w:rsid w:val="00E354E7"/>
    <w:rsid w:val="00E4044F"/>
    <w:rsid w:val="00E43513"/>
    <w:rsid w:val="00E47A3F"/>
    <w:rsid w:val="00E50230"/>
    <w:rsid w:val="00E53550"/>
    <w:rsid w:val="00E553FE"/>
    <w:rsid w:val="00E60DA3"/>
    <w:rsid w:val="00E632EC"/>
    <w:rsid w:val="00E63740"/>
    <w:rsid w:val="00E71EDF"/>
    <w:rsid w:val="00E75E5E"/>
    <w:rsid w:val="00E77E2A"/>
    <w:rsid w:val="00E80358"/>
    <w:rsid w:val="00E81277"/>
    <w:rsid w:val="00E81B25"/>
    <w:rsid w:val="00E81C16"/>
    <w:rsid w:val="00E81DAC"/>
    <w:rsid w:val="00E8337D"/>
    <w:rsid w:val="00E861EB"/>
    <w:rsid w:val="00E9026F"/>
    <w:rsid w:val="00E91DDB"/>
    <w:rsid w:val="00E92CD1"/>
    <w:rsid w:val="00E93193"/>
    <w:rsid w:val="00E937C9"/>
    <w:rsid w:val="00E93A2A"/>
    <w:rsid w:val="00E94C54"/>
    <w:rsid w:val="00E95613"/>
    <w:rsid w:val="00E97F89"/>
    <w:rsid w:val="00EA13B8"/>
    <w:rsid w:val="00EA2176"/>
    <w:rsid w:val="00EA2938"/>
    <w:rsid w:val="00EA448F"/>
    <w:rsid w:val="00EA4974"/>
    <w:rsid w:val="00EA542D"/>
    <w:rsid w:val="00EA74E2"/>
    <w:rsid w:val="00EB4884"/>
    <w:rsid w:val="00EB50D2"/>
    <w:rsid w:val="00EC0B1D"/>
    <w:rsid w:val="00EC4D10"/>
    <w:rsid w:val="00EC50BE"/>
    <w:rsid w:val="00EC5528"/>
    <w:rsid w:val="00EC6406"/>
    <w:rsid w:val="00EC6750"/>
    <w:rsid w:val="00EC7850"/>
    <w:rsid w:val="00ED1259"/>
    <w:rsid w:val="00ED1F9F"/>
    <w:rsid w:val="00ED33C1"/>
    <w:rsid w:val="00ED3BCE"/>
    <w:rsid w:val="00ED57DD"/>
    <w:rsid w:val="00ED5ED3"/>
    <w:rsid w:val="00ED6D70"/>
    <w:rsid w:val="00EE1363"/>
    <w:rsid w:val="00EE1D84"/>
    <w:rsid w:val="00EE26A2"/>
    <w:rsid w:val="00EF10E9"/>
    <w:rsid w:val="00EF20B6"/>
    <w:rsid w:val="00EF37EB"/>
    <w:rsid w:val="00EF5B24"/>
    <w:rsid w:val="00EF677E"/>
    <w:rsid w:val="00F02883"/>
    <w:rsid w:val="00F04B41"/>
    <w:rsid w:val="00F04C78"/>
    <w:rsid w:val="00F06498"/>
    <w:rsid w:val="00F07CB1"/>
    <w:rsid w:val="00F10372"/>
    <w:rsid w:val="00F111B8"/>
    <w:rsid w:val="00F123D0"/>
    <w:rsid w:val="00F13B71"/>
    <w:rsid w:val="00F1586C"/>
    <w:rsid w:val="00F16A69"/>
    <w:rsid w:val="00F16CFA"/>
    <w:rsid w:val="00F212C4"/>
    <w:rsid w:val="00F24352"/>
    <w:rsid w:val="00F243BB"/>
    <w:rsid w:val="00F27668"/>
    <w:rsid w:val="00F362A9"/>
    <w:rsid w:val="00F364EF"/>
    <w:rsid w:val="00F368C0"/>
    <w:rsid w:val="00F37192"/>
    <w:rsid w:val="00F41E4C"/>
    <w:rsid w:val="00F4587B"/>
    <w:rsid w:val="00F45C07"/>
    <w:rsid w:val="00F47D62"/>
    <w:rsid w:val="00F507D9"/>
    <w:rsid w:val="00F516CC"/>
    <w:rsid w:val="00F53290"/>
    <w:rsid w:val="00F53501"/>
    <w:rsid w:val="00F54A10"/>
    <w:rsid w:val="00F5564D"/>
    <w:rsid w:val="00F57354"/>
    <w:rsid w:val="00F60936"/>
    <w:rsid w:val="00F60C72"/>
    <w:rsid w:val="00F61CE8"/>
    <w:rsid w:val="00F624AD"/>
    <w:rsid w:val="00F63100"/>
    <w:rsid w:val="00F6315B"/>
    <w:rsid w:val="00F6510E"/>
    <w:rsid w:val="00F6596E"/>
    <w:rsid w:val="00F70310"/>
    <w:rsid w:val="00F725C5"/>
    <w:rsid w:val="00F73308"/>
    <w:rsid w:val="00F73695"/>
    <w:rsid w:val="00F7633F"/>
    <w:rsid w:val="00F80614"/>
    <w:rsid w:val="00F81B4D"/>
    <w:rsid w:val="00F86112"/>
    <w:rsid w:val="00F879E0"/>
    <w:rsid w:val="00F87A4A"/>
    <w:rsid w:val="00F925DB"/>
    <w:rsid w:val="00F927C2"/>
    <w:rsid w:val="00F92877"/>
    <w:rsid w:val="00F9368C"/>
    <w:rsid w:val="00F94A94"/>
    <w:rsid w:val="00F963D8"/>
    <w:rsid w:val="00F973A4"/>
    <w:rsid w:val="00FA08F8"/>
    <w:rsid w:val="00FA2042"/>
    <w:rsid w:val="00FA24A6"/>
    <w:rsid w:val="00FA2665"/>
    <w:rsid w:val="00FA3F62"/>
    <w:rsid w:val="00FA653E"/>
    <w:rsid w:val="00FA6BB4"/>
    <w:rsid w:val="00FB11F1"/>
    <w:rsid w:val="00FB35B1"/>
    <w:rsid w:val="00FB4827"/>
    <w:rsid w:val="00FB70B6"/>
    <w:rsid w:val="00FC0943"/>
    <w:rsid w:val="00FC0E14"/>
    <w:rsid w:val="00FC2D7F"/>
    <w:rsid w:val="00FC3D3D"/>
    <w:rsid w:val="00FC3FA9"/>
    <w:rsid w:val="00FC6D19"/>
    <w:rsid w:val="00FC79A6"/>
    <w:rsid w:val="00FD0016"/>
    <w:rsid w:val="00FD1B27"/>
    <w:rsid w:val="00FD4DD9"/>
    <w:rsid w:val="00FD5EE2"/>
    <w:rsid w:val="00FE11A0"/>
    <w:rsid w:val="00FE2FD2"/>
    <w:rsid w:val="00FE5186"/>
    <w:rsid w:val="00FE77D4"/>
    <w:rsid w:val="00FF40F1"/>
    <w:rsid w:val="00FF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007d7d,#ff8200,#007f82,#066,#f90,#ff8c32,#09c"/>
    </o:shapedefaults>
    <o:shapelayout v:ext="edit">
      <o:idmap v:ext="edit" data="1"/>
    </o:shapelayout>
  </w:shapeDefaults>
  <w:decimalSymbol w:val="."/>
  <w:listSeparator w:val=","/>
  <w14:docId w14:val="78BBAFF6"/>
  <w15:docId w15:val="{FB365663-9167-45C9-859D-3E515CEC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6B0"/>
    <w:rPr>
      <w:rFonts w:ascii="Times New Roman" w:hAnsi="Times New Roman"/>
      <w:lang w:val="en-GB" w:eastAsia="en-GB"/>
    </w:rPr>
  </w:style>
  <w:style w:type="paragraph" w:styleId="Heading1">
    <w:name w:val="heading 1"/>
    <w:basedOn w:val="Heading5"/>
    <w:next w:val="BodyText"/>
    <w:qFormat/>
    <w:rsid w:val="00331D4E"/>
    <w:pPr>
      <w:outlineLvl w:val="0"/>
    </w:pPr>
  </w:style>
  <w:style w:type="paragraph" w:styleId="Heading2">
    <w:name w:val="heading 2"/>
    <w:basedOn w:val="Normal"/>
    <w:next w:val="BodyText"/>
    <w:qFormat/>
    <w:pPr>
      <w:keepNext/>
      <w:spacing w:before="720" w:after="240"/>
      <w:outlineLvl w:val="1"/>
    </w:pPr>
    <w:rPr>
      <w:b/>
      <w:sz w:val="24"/>
    </w:rPr>
  </w:style>
  <w:style w:type="paragraph" w:styleId="Heading3">
    <w:name w:val="heading 3"/>
    <w:basedOn w:val="Normal"/>
    <w:next w:val="BodyText"/>
    <w:qFormat/>
    <w:rsid w:val="00CD0426"/>
    <w:pPr>
      <w:widowControl w:val="0"/>
      <w:spacing w:before="240" w:after="240"/>
      <w:outlineLvl w:val="2"/>
    </w:pPr>
    <w:rPr>
      <w:b/>
      <w:color w:val="111987"/>
    </w:rPr>
  </w:style>
  <w:style w:type="paragraph" w:styleId="Heading4">
    <w:name w:val="heading 4"/>
    <w:basedOn w:val="Normal"/>
    <w:next w:val="BodyText"/>
    <w:qFormat/>
    <w:pPr>
      <w:keepNext/>
      <w:outlineLvl w:val="3"/>
    </w:pPr>
    <w:rPr>
      <w:b/>
      <w:i/>
    </w:rPr>
  </w:style>
  <w:style w:type="paragraph" w:styleId="Heading5">
    <w:name w:val="heading 5"/>
    <w:basedOn w:val="Normal"/>
    <w:next w:val="Normal"/>
    <w:qFormat/>
    <w:rsid w:val="00CD0426"/>
    <w:pPr>
      <w:spacing w:before="120" w:after="360"/>
      <w:outlineLvl w:val="4"/>
    </w:pPr>
    <w:rPr>
      <w:iCs/>
      <w:color w:val="111987"/>
      <w:sz w:val="32"/>
      <w:szCs w:val="32"/>
    </w:rPr>
  </w:style>
  <w:style w:type="paragraph" w:styleId="Heading6">
    <w:name w:val="heading 6"/>
    <w:basedOn w:val="Normal"/>
    <w:next w:val="Normal"/>
    <w:qFormat/>
    <w:rsid w:val="002C7DA8"/>
    <w:pPr>
      <w:keepNext/>
      <w:outlineLvl w:val="5"/>
    </w:pPr>
  </w:style>
  <w:style w:type="paragraph" w:styleId="Heading7">
    <w:name w:val="heading 7"/>
    <w:basedOn w:val="Normal"/>
    <w:next w:val="Normal"/>
    <w:qFormat/>
    <w:rsid w:val="002C7DA8"/>
    <w:pPr>
      <w:keepNext/>
      <w:outlineLvl w:val="6"/>
    </w:pPr>
    <w:rPr>
      <w:b/>
      <w:sz w:val="24"/>
    </w:rPr>
  </w:style>
  <w:style w:type="paragraph" w:styleId="Heading8">
    <w:name w:val="heading 8"/>
    <w:basedOn w:val="Normal"/>
    <w:next w:val="Normal"/>
    <w:qFormat/>
    <w:rsid w:val="002C7DA8"/>
    <w:pPr>
      <w:keepNext/>
      <w:outlineLvl w:val="7"/>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172DC"/>
    <w:rPr>
      <w:rFonts w:ascii="Arial" w:hAnsi="Arial"/>
      <w:color w:val="auto"/>
      <w:sz w:val="20"/>
      <w:szCs w:val="20"/>
      <w:u w:val="single" w:color="111987"/>
    </w:rPr>
  </w:style>
  <w:style w:type="table" w:styleId="TableGrid">
    <w:name w:val="Table Grid"/>
    <w:basedOn w:val="TableNormal"/>
    <w:rsid w:val="00CD0426"/>
    <w:pPr>
      <w:spacing w:line="240" w:lineRule="atLeast"/>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Header">
    <w:name w:val="header"/>
    <w:basedOn w:val="Normal"/>
    <w:semiHidden/>
    <w:rsid w:val="00DD472C"/>
  </w:style>
  <w:style w:type="paragraph" w:customStyle="1" w:styleId="Bullets">
    <w:name w:val="Bullets"/>
    <w:basedOn w:val="Normal"/>
    <w:next w:val="BodyText"/>
    <w:rsid w:val="00CD0426"/>
    <w:pPr>
      <w:numPr>
        <w:numId w:val="3"/>
      </w:numPr>
      <w:spacing w:after="120" w:line="260" w:lineRule="atLeast"/>
      <w:jc w:val="both"/>
    </w:pPr>
  </w:style>
  <w:style w:type="paragraph" w:styleId="NormalIndent">
    <w:name w:val="Normal Indent"/>
    <w:basedOn w:val="Normal"/>
    <w:next w:val="Normal"/>
    <w:semiHidden/>
    <w:rsid w:val="00E354E7"/>
  </w:style>
  <w:style w:type="paragraph" w:styleId="BodyText">
    <w:name w:val="Body Text"/>
    <w:basedOn w:val="Normal"/>
    <w:rsid w:val="005300FA"/>
    <w:pPr>
      <w:spacing w:before="120" w:after="120" w:line="260" w:lineRule="atLeast"/>
      <w:jc w:val="both"/>
    </w:pPr>
  </w:style>
  <w:style w:type="paragraph" w:customStyle="1" w:styleId="Action">
    <w:name w:val="Action"/>
    <w:basedOn w:val="Normal"/>
    <w:semiHidden/>
    <w:rsid w:val="00D119AA"/>
    <w:pPr>
      <w:jc w:val="right"/>
    </w:pPr>
    <w:rPr>
      <w:sz w:val="18"/>
      <w:szCs w:val="24"/>
    </w:rPr>
  </w:style>
  <w:style w:type="paragraph" w:styleId="Footer">
    <w:name w:val="footer"/>
    <w:basedOn w:val="Header"/>
    <w:semiHidden/>
    <w:rsid w:val="00345B52"/>
    <w:pPr>
      <w:tabs>
        <w:tab w:val="center" w:pos="4479"/>
        <w:tab w:val="right" w:pos="8959"/>
      </w:tabs>
    </w:pPr>
    <w:rPr>
      <w:sz w:val="16"/>
    </w:rPr>
  </w:style>
  <w:style w:type="paragraph" w:styleId="BalloonText">
    <w:name w:val="Balloon Text"/>
    <w:basedOn w:val="Normal"/>
    <w:semiHidden/>
    <w:rsid w:val="00602CAD"/>
    <w:rPr>
      <w:rFonts w:ascii="Tahoma" w:hAnsi="Tahoma" w:cs="Tahoma"/>
      <w:sz w:val="16"/>
      <w:szCs w:val="16"/>
    </w:rPr>
  </w:style>
  <w:style w:type="paragraph" w:customStyle="1" w:styleId="Bullets2">
    <w:name w:val="Bullets2"/>
    <w:basedOn w:val="Normal"/>
    <w:rsid w:val="002D2334"/>
    <w:pPr>
      <w:numPr>
        <w:numId w:val="1"/>
      </w:numPr>
      <w:spacing w:after="120" w:line="260" w:lineRule="atLeast"/>
      <w:jc w:val="both"/>
    </w:pPr>
  </w:style>
  <w:style w:type="paragraph" w:customStyle="1" w:styleId="Bullets3">
    <w:name w:val="Bullets3"/>
    <w:basedOn w:val="Normal"/>
    <w:rsid w:val="002D2334"/>
    <w:pPr>
      <w:numPr>
        <w:numId w:val="2"/>
      </w:numPr>
      <w:spacing w:after="120" w:line="260" w:lineRule="atLeast"/>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368240">
      <w:bodyDiv w:val="1"/>
      <w:marLeft w:val="0"/>
      <w:marRight w:val="0"/>
      <w:marTop w:val="0"/>
      <w:marBottom w:val="0"/>
      <w:divBdr>
        <w:top w:val="none" w:sz="0" w:space="0" w:color="auto"/>
        <w:left w:val="none" w:sz="0" w:space="0" w:color="auto"/>
        <w:bottom w:val="none" w:sz="0" w:space="0" w:color="auto"/>
        <w:right w:val="none" w:sz="0" w:space="0" w:color="auto"/>
      </w:divBdr>
      <w:divsChild>
        <w:div w:id="1817411428">
          <w:marLeft w:val="0"/>
          <w:marRight w:val="0"/>
          <w:marTop w:val="0"/>
          <w:marBottom w:val="0"/>
          <w:divBdr>
            <w:top w:val="none" w:sz="0" w:space="0" w:color="auto"/>
            <w:left w:val="none" w:sz="0" w:space="0" w:color="auto"/>
            <w:bottom w:val="none" w:sz="0" w:space="0" w:color="auto"/>
            <w:right w:val="none" w:sz="0" w:space="0" w:color="auto"/>
          </w:divBdr>
          <w:divsChild>
            <w:div w:id="188224549">
              <w:marLeft w:val="0"/>
              <w:marRight w:val="0"/>
              <w:marTop w:val="0"/>
              <w:marBottom w:val="0"/>
              <w:divBdr>
                <w:top w:val="none" w:sz="0" w:space="0" w:color="auto"/>
                <w:left w:val="none" w:sz="0" w:space="0" w:color="auto"/>
                <w:bottom w:val="none" w:sz="0" w:space="0" w:color="auto"/>
                <w:right w:val="none" w:sz="0" w:space="0" w:color="auto"/>
              </w:divBdr>
            </w:div>
            <w:div w:id="204493340">
              <w:marLeft w:val="0"/>
              <w:marRight w:val="0"/>
              <w:marTop w:val="0"/>
              <w:marBottom w:val="0"/>
              <w:divBdr>
                <w:top w:val="none" w:sz="0" w:space="0" w:color="auto"/>
                <w:left w:val="none" w:sz="0" w:space="0" w:color="auto"/>
                <w:bottom w:val="none" w:sz="0" w:space="0" w:color="auto"/>
                <w:right w:val="none" w:sz="0" w:space="0" w:color="auto"/>
              </w:divBdr>
            </w:div>
            <w:div w:id="249892537">
              <w:marLeft w:val="0"/>
              <w:marRight w:val="0"/>
              <w:marTop w:val="0"/>
              <w:marBottom w:val="0"/>
              <w:divBdr>
                <w:top w:val="none" w:sz="0" w:space="0" w:color="auto"/>
                <w:left w:val="none" w:sz="0" w:space="0" w:color="auto"/>
                <w:bottom w:val="none" w:sz="0" w:space="0" w:color="auto"/>
                <w:right w:val="none" w:sz="0" w:space="0" w:color="auto"/>
              </w:divBdr>
            </w:div>
            <w:div w:id="456879096">
              <w:marLeft w:val="0"/>
              <w:marRight w:val="0"/>
              <w:marTop w:val="0"/>
              <w:marBottom w:val="0"/>
              <w:divBdr>
                <w:top w:val="none" w:sz="0" w:space="0" w:color="auto"/>
                <w:left w:val="none" w:sz="0" w:space="0" w:color="auto"/>
                <w:bottom w:val="none" w:sz="0" w:space="0" w:color="auto"/>
                <w:right w:val="none" w:sz="0" w:space="0" w:color="auto"/>
              </w:divBdr>
            </w:div>
            <w:div w:id="777257413">
              <w:marLeft w:val="0"/>
              <w:marRight w:val="0"/>
              <w:marTop w:val="0"/>
              <w:marBottom w:val="0"/>
              <w:divBdr>
                <w:top w:val="none" w:sz="0" w:space="0" w:color="auto"/>
                <w:left w:val="none" w:sz="0" w:space="0" w:color="auto"/>
                <w:bottom w:val="none" w:sz="0" w:space="0" w:color="auto"/>
                <w:right w:val="none" w:sz="0" w:space="0" w:color="auto"/>
              </w:divBdr>
            </w:div>
            <w:div w:id="1007289084">
              <w:marLeft w:val="0"/>
              <w:marRight w:val="0"/>
              <w:marTop w:val="0"/>
              <w:marBottom w:val="0"/>
              <w:divBdr>
                <w:top w:val="none" w:sz="0" w:space="0" w:color="auto"/>
                <w:left w:val="none" w:sz="0" w:space="0" w:color="auto"/>
                <w:bottom w:val="none" w:sz="0" w:space="0" w:color="auto"/>
                <w:right w:val="none" w:sz="0" w:space="0" w:color="auto"/>
              </w:divBdr>
            </w:div>
            <w:div w:id="1025906436">
              <w:marLeft w:val="0"/>
              <w:marRight w:val="0"/>
              <w:marTop w:val="0"/>
              <w:marBottom w:val="0"/>
              <w:divBdr>
                <w:top w:val="none" w:sz="0" w:space="0" w:color="auto"/>
                <w:left w:val="none" w:sz="0" w:space="0" w:color="auto"/>
                <w:bottom w:val="none" w:sz="0" w:space="0" w:color="auto"/>
                <w:right w:val="none" w:sz="0" w:space="0" w:color="auto"/>
              </w:divBdr>
            </w:div>
            <w:div w:id="1554273510">
              <w:marLeft w:val="0"/>
              <w:marRight w:val="0"/>
              <w:marTop w:val="0"/>
              <w:marBottom w:val="0"/>
              <w:divBdr>
                <w:top w:val="none" w:sz="0" w:space="0" w:color="auto"/>
                <w:left w:val="none" w:sz="0" w:space="0" w:color="auto"/>
                <w:bottom w:val="none" w:sz="0" w:space="0" w:color="auto"/>
                <w:right w:val="none" w:sz="0" w:space="0" w:color="auto"/>
              </w:divBdr>
            </w:div>
            <w:div w:id="1825734640">
              <w:marLeft w:val="0"/>
              <w:marRight w:val="0"/>
              <w:marTop w:val="0"/>
              <w:marBottom w:val="0"/>
              <w:divBdr>
                <w:top w:val="none" w:sz="0" w:space="0" w:color="auto"/>
                <w:left w:val="none" w:sz="0" w:space="0" w:color="auto"/>
                <w:bottom w:val="none" w:sz="0" w:space="0" w:color="auto"/>
                <w:right w:val="none" w:sz="0" w:space="0" w:color="auto"/>
              </w:divBdr>
            </w:div>
            <w:div w:id="1827935364">
              <w:marLeft w:val="0"/>
              <w:marRight w:val="0"/>
              <w:marTop w:val="0"/>
              <w:marBottom w:val="0"/>
              <w:divBdr>
                <w:top w:val="none" w:sz="0" w:space="0" w:color="auto"/>
                <w:left w:val="none" w:sz="0" w:space="0" w:color="auto"/>
                <w:bottom w:val="none" w:sz="0" w:space="0" w:color="auto"/>
                <w:right w:val="none" w:sz="0" w:space="0" w:color="auto"/>
              </w:divBdr>
            </w:div>
            <w:div w:id="19125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332">
      <w:bodyDiv w:val="1"/>
      <w:marLeft w:val="0"/>
      <w:marRight w:val="0"/>
      <w:marTop w:val="0"/>
      <w:marBottom w:val="0"/>
      <w:divBdr>
        <w:top w:val="none" w:sz="0" w:space="0" w:color="auto"/>
        <w:left w:val="none" w:sz="0" w:space="0" w:color="auto"/>
        <w:bottom w:val="none" w:sz="0" w:space="0" w:color="auto"/>
        <w:right w:val="none" w:sz="0" w:space="0" w:color="auto"/>
      </w:divBdr>
      <w:divsChild>
        <w:div w:id="837506110">
          <w:marLeft w:val="0"/>
          <w:marRight w:val="0"/>
          <w:marTop w:val="0"/>
          <w:marBottom w:val="0"/>
          <w:divBdr>
            <w:top w:val="none" w:sz="0" w:space="0" w:color="auto"/>
            <w:left w:val="none" w:sz="0" w:space="0" w:color="auto"/>
            <w:bottom w:val="none" w:sz="0" w:space="0" w:color="auto"/>
            <w:right w:val="none" w:sz="0" w:space="0" w:color="auto"/>
          </w:divBdr>
          <w:divsChild>
            <w:div w:id="179323030">
              <w:marLeft w:val="0"/>
              <w:marRight w:val="0"/>
              <w:marTop w:val="0"/>
              <w:marBottom w:val="0"/>
              <w:divBdr>
                <w:top w:val="none" w:sz="0" w:space="0" w:color="auto"/>
                <w:left w:val="none" w:sz="0" w:space="0" w:color="auto"/>
                <w:bottom w:val="none" w:sz="0" w:space="0" w:color="auto"/>
                <w:right w:val="none" w:sz="0" w:space="0" w:color="auto"/>
              </w:divBdr>
            </w:div>
            <w:div w:id="424426047">
              <w:marLeft w:val="0"/>
              <w:marRight w:val="0"/>
              <w:marTop w:val="0"/>
              <w:marBottom w:val="0"/>
              <w:divBdr>
                <w:top w:val="none" w:sz="0" w:space="0" w:color="auto"/>
                <w:left w:val="none" w:sz="0" w:space="0" w:color="auto"/>
                <w:bottom w:val="none" w:sz="0" w:space="0" w:color="auto"/>
                <w:right w:val="none" w:sz="0" w:space="0" w:color="auto"/>
              </w:divBdr>
            </w:div>
            <w:div w:id="714429484">
              <w:marLeft w:val="0"/>
              <w:marRight w:val="0"/>
              <w:marTop w:val="0"/>
              <w:marBottom w:val="0"/>
              <w:divBdr>
                <w:top w:val="none" w:sz="0" w:space="0" w:color="auto"/>
                <w:left w:val="none" w:sz="0" w:space="0" w:color="auto"/>
                <w:bottom w:val="none" w:sz="0" w:space="0" w:color="auto"/>
                <w:right w:val="none" w:sz="0" w:space="0" w:color="auto"/>
              </w:divBdr>
            </w:div>
            <w:div w:id="832720262">
              <w:marLeft w:val="0"/>
              <w:marRight w:val="0"/>
              <w:marTop w:val="0"/>
              <w:marBottom w:val="0"/>
              <w:divBdr>
                <w:top w:val="none" w:sz="0" w:space="0" w:color="auto"/>
                <w:left w:val="none" w:sz="0" w:space="0" w:color="auto"/>
                <w:bottom w:val="none" w:sz="0" w:space="0" w:color="auto"/>
                <w:right w:val="none" w:sz="0" w:space="0" w:color="auto"/>
              </w:divBdr>
            </w:div>
            <w:div w:id="952178275">
              <w:marLeft w:val="0"/>
              <w:marRight w:val="0"/>
              <w:marTop w:val="0"/>
              <w:marBottom w:val="0"/>
              <w:divBdr>
                <w:top w:val="none" w:sz="0" w:space="0" w:color="auto"/>
                <w:left w:val="none" w:sz="0" w:space="0" w:color="auto"/>
                <w:bottom w:val="none" w:sz="0" w:space="0" w:color="auto"/>
                <w:right w:val="none" w:sz="0" w:space="0" w:color="auto"/>
              </w:divBdr>
            </w:div>
            <w:div w:id="1268804662">
              <w:marLeft w:val="0"/>
              <w:marRight w:val="0"/>
              <w:marTop w:val="0"/>
              <w:marBottom w:val="0"/>
              <w:divBdr>
                <w:top w:val="none" w:sz="0" w:space="0" w:color="auto"/>
                <w:left w:val="none" w:sz="0" w:space="0" w:color="auto"/>
                <w:bottom w:val="none" w:sz="0" w:space="0" w:color="auto"/>
                <w:right w:val="none" w:sz="0" w:space="0" w:color="auto"/>
              </w:divBdr>
            </w:div>
            <w:div w:id="1560168963">
              <w:marLeft w:val="0"/>
              <w:marRight w:val="0"/>
              <w:marTop w:val="0"/>
              <w:marBottom w:val="0"/>
              <w:divBdr>
                <w:top w:val="none" w:sz="0" w:space="0" w:color="auto"/>
                <w:left w:val="none" w:sz="0" w:space="0" w:color="auto"/>
                <w:bottom w:val="none" w:sz="0" w:space="0" w:color="auto"/>
                <w:right w:val="none" w:sz="0" w:space="0" w:color="auto"/>
              </w:divBdr>
            </w:div>
            <w:div w:id="1561986071">
              <w:marLeft w:val="0"/>
              <w:marRight w:val="0"/>
              <w:marTop w:val="0"/>
              <w:marBottom w:val="0"/>
              <w:divBdr>
                <w:top w:val="none" w:sz="0" w:space="0" w:color="auto"/>
                <w:left w:val="none" w:sz="0" w:space="0" w:color="auto"/>
                <w:bottom w:val="none" w:sz="0" w:space="0" w:color="auto"/>
                <w:right w:val="none" w:sz="0" w:space="0" w:color="auto"/>
              </w:divBdr>
            </w:div>
            <w:div w:id="1679116801">
              <w:marLeft w:val="0"/>
              <w:marRight w:val="0"/>
              <w:marTop w:val="0"/>
              <w:marBottom w:val="0"/>
              <w:divBdr>
                <w:top w:val="none" w:sz="0" w:space="0" w:color="auto"/>
                <w:left w:val="none" w:sz="0" w:space="0" w:color="auto"/>
                <w:bottom w:val="none" w:sz="0" w:space="0" w:color="auto"/>
                <w:right w:val="none" w:sz="0" w:space="0" w:color="auto"/>
              </w:divBdr>
            </w:div>
            <w:div w:id="1763136344">
              <w:marLeft w:val="0"/>
              <w:marRight w:val="0"/>
              <w:marTop w:val="0"/>
              <w:marBottom w:val="0"/>
              <w:divBdr>
                <w:top w:val="none" w:sz="0" w:space="0" w:color="auto"/>
                <w:left w:val="none" w:sz="0" w:space="0" w:color="auto"/>
                <w:bottom w:val="none" w:sz="0" w:space="0" w:color="auto"/>
                <w:right w:val="none" w:sz="0" w:space="0" w:color="auto"/>
              </w:divBdr>
            </w:div>
            <w:div w:id="18909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notes6030C8\Logo%20Standa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Sopra" ma:contentTypeID="0x010100FA65E1551B3AF94588C793437B8F95EB00E9DF83AE65C3524CBBAF717EDBE93490004722C96EA3ABB049A8FC92F27C4B739E00E74A8B718D9894448C9EC82C1B64CEBC" ma:contentTypeVersion="17" ma:contentTypeDescription="Create a new document." ma:contentTypeScope="" ma:versionID="31d2ed9600a3d355bede0db02f2b85e1">
  <xsd:schema xmlns:xsd="http://www.w3.org/2001/XMLSchema" xmlns:xs="http://www.w3.org/2001/XMLSchema" xmlns:p="http://schemas.microsoft.com/office/2006/metadata/properties" xmlns:ns1="http://schemas.microsoft.com/sharepoint/v3" xmlns:ns3="491f76ce-9ed4-4a43-87be-05c30ef516ef" xmlns:ns4="b9277ab0-77bc-44f3-bb64-216eed651026" targetNamespace="http://schemas.microsoft.com/office/2006/metadata/properties" ma:root="true" ma:fieldsID="16bbc8c1a716d31b807a6b4da5395a8e" ns1:_="" ns3:_="" ns4:_="">
    <xsd:import namespace="http://schemas.microsoft.com/sharepoint/v3"/>
    <xsd:import namespace="491f76ce-9ed4-4a43-87be-05c30ef516ef"/>
    <xsd:import namespace="b9277ab0-77bc-44f3-bb64-216eed651026"/>
    <xsd:element name="properties">
      <xsd:complexType>
        <xsd:sequence>
          <xsd:element name="documentManagement">
            <xsd:complexType>
              <xsd:all>
                <xsd:element ref="ns1:PublishingContact" minOccurs="0"/>
                <xsd:element ref="ns3:Management" minOccurs="0"/>
                <xsd:element ref="ns1:Audience" minOccurs="0"/>
                <xsd:element ref="ns1:PublishingContactName" minOccurs="0"/>
                <xsd:element ref="ns1:PublishingContactPicture" minOccurs="0"/>
                <xsd:element ref="ns1:PublishingContactEmail" minOccurs="0"/>
                <xsd:element ref="ns3:p8c30f6a651c427d9bd424c122c23a9d" minOccurs="0"/>
                <xsd:element ref="ns3:ff8351bcb69c40babea7ee5d404032da" minOccurs="0"/>
                <xsd:element ref="ns3:TaxCatchAllLabel" minOccurs="0"/>
                <xsd:element ref="ns3:TaxCatchAll" minOccurs="0"/>
                <xsd:element ref="ns3:n47d7eb6b5ec46129d728ddb6183814b" minOccurs="0"/>
                <xsd:element ref="ns3:k8417183ee6b4a6a8df6f66f611a68b2" minOccurs="0"/>
                <xsd:element ref="ns3:f7554b9f094a4ad0908889f9c76704aa" minOccurs="0"/>
                <xsd:element ref="ns3:k5ddb160d8854ab381ee98b565489d51" minOccurs="0"/>
                <xsd:element ref="ns3:SOP-Fondamentaux" minOccurs="0"/>
                <xsd:element ref="ns3:SOP-SolutionsEditeurs" minOccurs="0"/>
                <xsd:element ref="ns3:SOP-Confidentiel" minOccurs="0"/>
                <xsd:element ref="ns3:SOP-DescriptionLongue" minOccurs="0"/>
                <xsd:element ref="ns3:SOP-DateDeMiseAJour" minOccurs="0"/>
                <xsd:element ref="ns3:SOP-DureeDeVie" minOccurs="0"/>
                <xsd:element ref="ns3:SOP-Origine"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 ma:index="2"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 ma:index="10" nillable="true" ma:displayName="Target Audiences" ma:description="Target Audiences is a site column created by the Publishing feature. It is used to specify audiences to which this page will be targeted." ma:hidden="true" ma:internalName="Audience" ma:readOnly="false">
      <xsd:simpleType>
        <xsd:restriction base="dms:Unknown"/>
      </xsd:simpleType>
    </xsd:element>
    <xsd:element name="PublishingContactName" ma:index="11" nillable="true" ma:displayName="Contact Name" ma:description="Contact Name is a site column created by the Publishing feature. It is used on the Page Content Type as the name of the person or group who is the contact person for the page." ma:hidden="true" ma:internalName="PublishingContactName" ma:readOnly="false">
      <xsd:simpleType>
        <xsd:restriction base="dms:Text">
          <xsd:maxLength value="255"/>
        </xsd:restriction>
      </xsd:simpleType>
    </xsd:element>
    <xsd:element name="PublishingContactPicture" ma:index="12" nillable="true" ma:displayName="Contact Picture" ma:description="Contact Picture is a site column created by the Publishing feature. It is used on the Page Content Type as the picture of the user or group who is the contact person for the page." ma:format="Image" ma:hidden="true" ma:internalName="PublishingContactPictur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PublishingContactEmail" ma:index="13" nillable="true" ma:displayName="Contact E-Mail Address" ma:description="Contact E-mail Address is a site column created by the Publishing feature. It is used on the Page Content Type as the e-mail address of the person or group who is the contact person for the page." ma:hidden="true" ma:internalName="PublishingContact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1f76ce-9ed4-4a43-87be-05c30ef516ef" elementFormDefault="qualified">
    <xsd:import namespace="http://schemas.microsoft.com/office/2006/documentManagement/types"/>
    <xsd:import namespace="http://schemas.microsoft.com/office/infopath/2007/PartnerControls"/>
    <xsd:element name="Management" ma:index="6" nillable="true" ma:displayName="Management" ma:default="0" ma:internalName="Management">
      <xsd:simpleType>
        <xsd:restriction base="dms:Boolean"/>
      </xsd:simpleType>
    </xsd:element>
    <xsd:element name="p8c30f6a651c427d9bd424c122c23a9d" ma:index="15" nillable="true" ma:taxonomy="true" ma:internalName="p8c30f6a651c427d9bd424c122c23a9d" ma:taxonomyFieldName="SOP_x002d_LangueDuContenu" ma:displayName="Content language" ma:default="6;#Anglais|2d40f1a4-5911-4b26-9306-aa16e6c41576" ma:fieldId="{98c30f6a-651c-427d-9bd4-24c122c23a9d}" ma:sspId="5d04bb52-f274-443f-91a6-0e6352dc29dc" ma:termSetId="c83d42d0-870d-4aee-9acc-e0d0ee36386b" ma:anchorId="00000000-0000-0000-0000-000000000000" ma:open="false" ma:isKeyword="false">
      <xsd:complexType>
        <xsd:sequence>
          <xsd:element ref="pc:Terms" minOccurs="0" maxOccurs="1"/>
        </xsd:sequence>
      </xsd:complexType>
    </xsd:element>
    <xsd:element name="ff8351bcb69c40babea7ee5d404032da" ma:index="17" nillable="true" ma:taxonomy="true" ma:internalName="ff8351bcb69c40babea7ee5d404032da" ma:taxonomyFieldName="SOP_x002d_TypeDeDocument" ma:displayName="Document type" ma:fieldId="{ff8351bc-b69c-40ba-bea7-ee5d404032da}" ma:sspId="5d04bb52-f274-443f-91a6-0e6352dc29dc" ma:termSetId="6a951fdf-f587-405b-a5db-84debead7053"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71601132-cafe-4f02-807a-056250bace01}" ma:internalName="TaxCatchAllLabel" ma:readOnly="true" ma:showField="CatchAllDataLabel" ma:web="cc31f056-6b78-4a56-9f69-200f6b348e8e">
      <xsd:complexType>
        <xsd:complexContent>
          <xsd:extension base="dms:MultiChoiceLookup">
            <xsd:sequence>
              <xsd:element name="Value" type="dms:Lookup" maxOccurs="unbounded" minOccurs="0" nillable="true"/>
            </xsd:sequence>
          </xsd:extension>
        </xsd:complexContent>
      </xsd:complexType>
    </xsd:element>
    <xsd:element name="TaxCatchAll" ma:index="19" nillable="true" ma:displayName="Taxonomy Catch All Column" ma:description="" ma:hidden="true" ma:list="{71601132-cafe-4f02-807a-056250bace01}" ma:internalName="TaxCatchAll" ma:readOnly="false" ma:showField="CatchAllData" ma:web="cc31f056-6b78-4a56-9f69-200f6b348e8e">
      <xsd:complexType>
        <xsd:complexContent>
          <xsd:extension base="dms:MultiChoiceLookup">
            <xsd:sequence>
              <xsd:element name="Value" type="dms:Lookup" maxOccurs="unbounded" minOccurs="0" nillable="true"/>
            </xsd:sequence>
          </xsd:extension>
        </xsd:complexContent>
      </xsd:complexType>
    </xsd:element>
    <xsd:element name="n47d7eb6b5ec46129d728ddb6183814b" ma:index="20" nillable="true" ma:taxonomy="true" ma:internalName="n47d7eb6b5ec46129d728ddb6183814b" ma:taxonomyFieldName="M_x00e9_tier" ma:displayName="Line(s) of business" ma:readOnly="false" ma:default="" ma:fieldId="{747d7eb6-b5ec-4612-9d72-8ddb6183814b}" ma:taxonomyMulti="true" ma:sspId="5d04bb52-f274-443f-91a6-0e6352dc29dc" ma:termSetId="a3fa006f-5a94-49d1-b507-b941e5567313" ma:anchorId="00000000-0000-0000-0000-000000000000" ma:open="false" ma:isKeyword="false">
      <xsd:complexType>
        <xsd:sequence>
          <xsd:element ref="pc:Terms" minOccurs="0" maxOccurs="1"/>
        </xsd:sequence>
      </xsd:complexType>
    </xsd:element>
    <xsd:element name="k8417183ee6b4a6a8df6f66f611a68b2" ma:index="22" nillable="true" ma:taxonomy="true" ma:internalName="k8417183ee6b4a6a8df6f66f611a68b2" ma:taxonomyFieldName="Type_x0020_d_x0027_application" ma:displayName="Offering(s)" ma:readOnly="false" ma:default="" ma:fieldId="{48417183-ee6b-4a6a-8df6-f66f611a68b2}" ma:taxonomyMulti="true" ma:sspId="5d04bb52-f274-443f-91a6-0e6352dc29dc" ma:termSetId="9c736402-2d27-4cc9-84b0-08ed5fdb8155" ma:anchorId="00000000-0000-0000-0000-000000000000" ma:open="false" ma:isKeyword="false">
      <xsd:complexType>
        <xsd:sequence>
          <xsd:element ref="pc:Terms" minOccurs="0" maxOccurs="1"/>
        </xsd:sequence>
      </xsd:complexType>
    </xsd:element>
    <xsd:element name="f7554b9f094a4ad0908889f9c76704aa" ma:index="24" nillable="true" ma:taxonomy="true" ma:internalName="f7554b9f094a4ad0908889f9c76704aa" ma:taxonomyFieldName="Source_x0020_F2F" ma:displayName="F2F location" ma:default="" ma:fieldId="{f7554b9f-094a-4ad0-9088-89f9c76704aa}" ma:sspId="5d04bb52-f274-443f-91a6-0e6352dc29dc" ma:termSetId="1d72aea2-75bc-44cd-a887-4d2d8d7a6c9e" ma:anchorId="00000000-0000-0000-0000-000000000000" ma:open="false" ma:isKeyword="false">
      <xsd:complexType>
        <xsd:sequence>
          <xsd:element ref="pc:Terms" minOccurs="0" maxOccurs="1"/>
        </xsd:sequence>
      </xsd:complexType>
    </xsd:element>
    <xsd:element name="k5ddb160d8854ab381ee98b565489d51" ma:index="25" nillable="true" ma:taxonomy="true" ma:internalName="k5ddb160d8854ab381ee98b565489d51" ma:taxonomyFieldName="SOP_x002d_SecteurDActivite" ma:displayName="Business Sector" ma:fieldId="{45ddb160-d885-4ab3-81ee-98b565489d51}" ma:taxonomyMulti="true" ma:sspId="5d04bb52-f274-443f-91a6-0e6352dc29dc" ma:termSetId="bb5ed113-bba9-4f69-a593-faf166c41f0d" ma:anchorId="00000000-0000-0000-0000-000000000000" ma:open="false" ma:isKeyword="false">
      <xsd:complexType>
        <xsd:sequence>
          <xsd:element ref="pc:Terms" minOccurs="0" maxOccurs="1"/>
        </xsd:sequence>
      </xsd:complexType>
    </xsd:element>
    <xsd:element name="SOP-Fondamentaux" ma:index="28" nillable="true" ma:displayName="Fundamental" ma:default="0" ma:internalName="SOP_x002d_Fondamentaux">
      <xsd:simpleType>
        <xsd:restriction base="dms:Boolean"/>
      </xsd:simpleType>
    </xsd:element>
    <xsd:element name="SOP-SolutionsEditeurs" ma:index="29" nillable="true" ma:displayName="Solutions / Software" ma:internalName="SOP_x002d_SolutionsEditeurs" ma:readOnly="false">
      <xsd:simpleType>
        <xsd:restriction base="dms:Text">
          <xsd:maxLength value="255"/>
        </xsd:restriction>
      </xsd:simpleType>
    </xsd:element>
    <xsd:element name="SOP-Confidentiel" ma:index="30" nillable="true" ma:displayName="Confidential" ma:default="0" ma:internalName="SOP_x002d_Confidentiel">
      <xsd:simpleType>
        <xsd:restriction base="dms:Boolean"/>
      </xsd:simpleType>
    </xsd:element>
    <xsd:element name="SOP-DescriptionLongue" ma:index="32" nillable="true" ma:displayName="Description" ma:internalName="SOP_x002d_DescriptionLongue">
      <xsd:simpleType>
        <xsd:restriction base="dms:Note">
          <xsd:maxLength value="255"/>
        </xsd:restriction>
      </xsd:simpleType>
    </xsd:element>
    <xsd:element name="SOP-DateDeMiseAJour" ma:index="34" nillable="true" ma:displayName="Last updated" ma:default="[today]" ma:format="DateOnly" ma:internalName="SOP_x002d_DateDeMiseAJour" ma:readOnly="false">
      <xsd:simpleType>
        <xsd:restriction base="dms:DateTime"/>
      </xsd:simpleType>
    </xsd:element>
    <xsd:element name="SOP-DureeDeVie" ma:index="35" nillable="true" ma:displayName="Lifetime" ma:format="Dropdown" ma:internalName="SOP_x002d_DureeDeVie">
      <xsd:simpleType>
        <xsd:restriction base="dms:Choice">
          <xsd:enumeration value="1 an / year"/>
          <xsd:enumeration value="2 ans / years"/>
          <xsd:enumeration value="3 ans / years"/>
          <xsd:enumeration value="Illimité / Unlimited"/>
        </xsd:restriction>
      </xsd:simpleType>
    </xsd:element>
    <xsd:element name="SOP-Origine" ma:index="36" nillable="true" ma:displayName="Origin" ma:default="Interne / Internal" ma:format="Dropdown" ma:internalName="SOP_x002d_Origine">
      <xsd:simpleType>
        <xsd:restriction base="dms:Choice">
          <xsd:enumeration value="Interne / Internal"/>
          <xsd:enumeration value="Externe / 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b9277ab0-77bc-44f3-bb64-216eed651026" elementFormDefault="qualified">
    <xsd:import namespace="http://schemas.microsoft.com/office/2006/documentManagement/types"/>
    <xsd:import namespace="http://schemas.microsoft.com/office/infopath/2007/PartnerControls"/>
    <xsd:element name="SharedWithUsers" ma:index="3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f8351bcb69c40babea7ee5d404032da xmlns="491f76ce-9ed4-4a43-87be-05c30ef516ef">
      <Terms xmlns="http://schemas.microsoft.com/office/infopath/2007/PartnerControls"/>
    </ff8351bcb69c40babea7ee5d404032da>
    <PublishingContact xmlns="http://schemas.microsoft.com/sharepoint/v3">
      <UserInfo>
        <DisplayName/>
        <AccountId xsi:nil="true"/>
        <AccountType/>
      </UserInfo>
    </PublishingContact>
    <SOP-DureeDeVie xmlns="491f76ce-9ed4-4a43-87be-05c30ef516ef" xsi:nil="true"/>
    <PublishingContactEmail xmlns="http://schemas.microsoft.com/sharepoint/v3" xsi:nil="true"/>
    <p8c30f6a651c427d9bd424c122c23a9d xmlns="491f76ce-9ed4-4a43-87be-05c30ef516ef">
      <Terms xmlns="http://schemas.microsoft.com/office/infopath/2007/PartnerControls"/>
    </p8c30f6a651c427d9bd424c122c23a9d>
    <f7554b9f094a4ad0908889f9c76704aa xmlns="491f76ce-9ed4-4a43-87be-05c30ef516ef">
      <Terms xmlns="http://schemas.microsoft.com/office/infopath/2007/PartnerControls"/>
    </f7554b9f094a4ad0908889f9c76704aa>
    <Management xmlns="491f76ce-9ed4-4a43-87be-05c30ef516ef">false</Management>
    <PublishingContactName xmlns="http://schemas.microsoft.com/sharepoint/v3" xsi:nil="true"/>
    <TaxCatchAll xmlns="491f76ce-9ed4-4a43-87be-05c30ef516ef"/>
    <k8417183ee6b4a6a8df6f66f611a68b2 xmlns="491f76ce-9ed4-4a43-87be-05c30ef516ef">
      <Terms xmlns="http://schemas.microsoft.com/office/infopath/2007/PartnerControls"/>
    </k8417183ee6b4a6a8df6f66f611a68b2>
    <SOP-DescriptionLongue xmlns="491f76ce-9ed4-4a43-87be-05c30ef516ef" xsi:nil="true"/>
    <SOP-Origine xmlns="491f76ce-9ed4-4a43-87be-05c30ef516ef" xsi:nil="true"/>
    <SOP-Fondamentaux xmlns="491f76ce-9ed4-4a43-87be-05c30ef516ef">false</SOP-Fondamentaux>
    <SOP-Confidentiel xmlns="491f76ce-9ed4-4a43-87be-05c30ef516ef">false</SOP-Confidentiel>
    <SOP-DateDeMiseAJour xmlns="491f76ce-9ed4-4a43-87be-05c30ef516ef" xsi:nil="true"/>
    <SOP-SolutionsEditeurs xmlns="491f76ce-9ed4-4a43-87be-05c30ef516ef" xsi:nil="true"/>
    <Audience xmlns="http://schemas.microsoft.com/sharepoint/v3" xsi:nil="true"/>
    <k5ddb160d8854ab381ee98b565489d51 xmlns="491f76ce-9ed4-4a43-87be-05c30ef516ef">
      <Terms xmlns="http://schemas.microsoft.com/office/infopath/2007/PartnerControls"/>
    </k5ddb160d8854ab381ee98b565489d51>
    <n47d7eb6b5ec46129d728ddb6183814b xmlns="491f76ce-9ed4-4a43-87be-05c30ef516ef">
      <Terms xmlns="http://schemas.microsoft.com/office/infopath/2007/PartnerControls"/>
    </n47d7eb6b5ec46129d728ddb6183814b>
    <PublishingContactPicture xmlns="http://schemas.microsoft.com/sharepoint/v3">
      <Url xsi:nil="true"/>
      <Description xsi:nil="true"/>
    </PublishingContactPicture>
  </documentManagement>
</p:properties>
</file>

<file path=customXml/item3.xml><?xml version="1.0" encoding="utf-8"?>
<?mso-contentType ?>
<SharedContentType xmlns="Microsoft.SharePoint.Taxonomy.ContentTypeSync" SourceId="5d04bb52-f274-443f-91a6-0e6352dc29dc" ContentTypeId="0x010100FA65E1551B3AF94588C793437B8F95EB"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3727C8-806D-4F2D-B224-2F4DE2649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91f76ce-9ed4-4a43-87be-05c30ef516ef"/>
    <ds:schemaRef ds:uri="b9277ab0-77bc-44f3-bb64-216eed6510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0F8D11-AE27-4409-96A5-4942142CE841}">
  <ds:schemaRefs>
    <ds:schemaRef ds:uri="http://schemas.microsoft.com/sharepoint/v3"/>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b9277ab0-77bc-44f3-bb64-216eed651026"/>
    <ds:schemaRef ds:uri="http://purl.org/dc/dcmitype/"/>
    <ds:schemaRef ds:uri="http://schemas.microsoft.com/office/infopath/2007/PartnerControls"/>
    <ds:schemaRef ds:uri="491f76ce-9ed4-4a43-87be-05c30ef516ef"/>
    <ds:schemaRef ds:uri="http://www.w3.org/XML/1998/namespace"/>
    <ds:schemaRef ds:uri="http://purl.org/dc/terms/"/>
  </ds:schemaRefs>
</ds:datastoreItem>
</file>

<file path=customXml/itemProps3.xml><?xml version="1.0" encoding="utf-8"?>
<ds:datastoreItem xmlns:ds="http://schemas.openxmlformats.org/officeDocument/2006/customXml" ds:itemID="{6C258AC7-EFC2-465C-BDA8-91CC5DD13F9E}">
  <ds:schemaRefs>
    <ds:schemaRef ds:uri="Microsoft.SharePoint.Taxonomy.ContentTypeSync"/>
  </ds:schemaRefs>
</ds:datastoreItem>
</file>

<file path=customXml/itemProps4.xml><?xml version="1.0" encoding="utf-8"?>
<ds:datastoreItem xmlns:ds="http://schemas.openxmlformats.org/officeDocument/2006/customXml" ds:itemID="{2AAD735C-10F5-4C79-80FF-3529A1C4F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Logo Standard.dot</Template>
  <TotalTime>11</TotalTime>
  <Pages>1</Pages>
  <Words>95</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Logo Standard</vt:lpstr>
    </vt:vector>
  </TitlesOfParts>
  <Company>Steria</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 Standard</dc:title>
  <dc:subject/>
  <dc:creator>uechnu</dc:creator>
  <cp:keywords/>
  <dc:description>Version 3.0 : May 2008</dc:description>
  <cp:lastModifiedBy>ARORA Rajat</cp:lastModifiedBy>
  <cp:revision>4</cp:revision>
  <cp:lastPrinted>2017-12-19T09:15:00Z</cp:lastPrinted>
  <dcterms:created xsi:type="dcterms:W3CDTF">2020-02-20T06:26:00Z</dcterms:created>
  <dcterms:modified xsi:type="dcterms:W3CDTF">2020-02-20T13:28:00Z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F2F">
    <vt:lpwstr/>
  </property>
  <property fmtid="{D5CDD505-2E9C-101B-9397-08002B2CF9AE}" pid="3" name="Type d'application">
    <vt:lpwstr/>
  </property>
  <property fmtid="{D5CDD505-2E9C-101B-9397-08002B2CF9AE}" pid="4" name="SOP-TypeDeDocument">
    <vt:lpwstr/>
  </property>
  <property fmtid="{D5CDD505-2E9C-101B-9397-08002B2CF9AE}" pid="5" name="ContentTypeId">
    <vt:lpwstr>0x010100FA65E1551B3AF94588C793437B8F95EB00E9DF83AE65C3524CBBAF717EDBE93490004722C96EA3ABB049A8FC92F27C4B739E00E74A8B718D9894448C9EC82C1B64CEBC</vt:lpwstr>
  </property>
  <property fmtid="{D5CDD505-2E9C-101B-9397-08002B2CF9AE}" pid="6" name="SOP-LangueDuContenu">
    <vt:lpwstr/>
  </property>
  <property fmtid="{D5CDD505-2E9C-101B-9397-08002B2CF9AE}" pid="7" name="Métier">
    <vt:lpwstr/>
  </property>
  <property fmtid="{D5CDD505-2E9C-101B-9397-08002B2CF9AE}" pid="8" name="SOP-SecteurDActivite">
    <vt:lpwstr/>
  </property>
</Properties>
</file>